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a6a8d3124954e5c" /><Relationship Type="http://schemas.openxmlformats.org/officeDocument/2006/relationships/extended-properties" Target="/docProps/app.xml" Id="Rd293a1f4b68a4488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9f2f57eb5bd142f9" /><Relationship Type="http://schemas.openxmlformats.org/officeDocument/2006/relationships/customXml" Target="/customXML/item.xml" Id="Rcf9f5eb28a6844cb" /></Relationships>
</file>

<file path=customXML/item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i s p l a y A s s e m b l y L i n e s > D i s p l a y A s s e m b l y L i n e s < / D i s p l a y A s s e m b l y L i n e s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D a t e > O r d e r D a t e < / O r d e r D a t e >  
         < O r d e r D a t e _ L b l > O r d e r D a t e _ L b l < / O r d e r D a t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i c t u r e > P i c t u r e < / P i c t u r e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r i p t i o n > J o b T a s k D e s c r i p t i o n < / J o b T a s k D e s c r i p t i o n >  
             < J o b T a s k D e s c _ L b l > J o b T a s k D e s c _ L b l < / J o b T a s k D e s c _ L b l >  
             < J o b T a s k N o > J o b T a s k N o < / J o b T a s k N o >  
             < J o b T a s k N o _ L b l > J o b T a s k N o _ L b l < / J o b T a s k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r i c e P e r _ L b l > P r i c e P e r _ L b l < / P r i c e P e r _ L b l >  
             < P r i c e _ L b l > P r i c e _ L b l < / P r i c e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Q u a n t i t y _ L i n e _ L b l 2 > Q u a n t i t y _ L i n e _ L b l 2 < / Q u a n t i t y _ L i n e _ L b l 2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U n i t _ L b l > U n i t _ L b l < / U n i t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2 _ V A T C l a u s e L i n e > D e s c r i p t i o n 2 _ V A T C l a u s e L i n e < / D e s c r i p t i o n 2 _ V A T C l a u s e L i n e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A m o u n t _ U S R e p o r t T o t a l s L i n e > A m o u n t _ U S R e p o r t T o t a l s L i n e < / A m o u n t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C u r r e n c y C o d e > C u r r e n c y C o d e < / C u r r e n c y C o d e >  
             < C u r r e n c y S y m b o l > C u r r e n c y S y m b o l < / C u r r e n c y S y m b o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docProps/app.xml><?xml version="1.0" encoding="utf-8"?>
<ap:Properties xmlns:ap="http://schemas.openxmlformats.org/officeDocument/2006/extended-properties"/>
</file>