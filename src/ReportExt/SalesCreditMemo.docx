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1F51" w:rsidR="00491F51" w:rsidP="00491F51" w:rsidRDefault="00491F51" w14:paraId="26C07000" w14:textId="7EC9AFAF">
      <w:pPr>
        <w:spacing w:after="0"/>
        <w:rPr>
          <w:rFonts w:ascii="Century Gothic" w:hAnsi="Century Gothic"/>
          <w:color w:val="0070C0"/>
          <w:sz w:val="20"/>
          <w:szCs w:val="20"/>
        </w:rPr>
      </w:pPr>
      <w:r w:rsidRPr="00491F51">
        <w:rPr>
          <w:rFonts w:ascii="Century Gothic" w:hAnsi="Century Gothic"/>
          <w:color w:val="0070C0"/>
          <w:sz w:val="20"/>
          <w:szCs w:val="20"/>
        </w:rPr>
        <w:t>Customer</w:t>
      </w:r>
    </w:p>
    <w:tbl>
      <w:tblPr>
        <w:tblStyle w:val="Tablaconcuadrcula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3847D9" w:rsidR="00133E05" w:rsidTr="00A5356B" w14:paraId="4C96BB83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491F51" w:rsidRDefault="00133E05" w14:paraId="16A98471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CustomerAddress1</w:t>
                </w:r>
              </w:p>
            </w:tc>
          </w:sdtContent>
        </w:sdt>
        <w:sdt>
          <w:sdtPr>
            <w:rPr>
              <w:rFonts w:ascii="Garamond" w:hAnsi="Garamond" w:cs="Arial"/>
              <w:sz w:val="18"/>
              <w:szCs w:val="18"/>
            </w:r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3847D9" w:rsidR="00133E05" w:rsidP="00491F51" w:rsidRDefault="00133E05" w14:paraId="004AB1E1" w14:textId="77777777">
                <w:pPr>
                  <w:pStyle w:val="Sinespaciado"/>
                  <w:jc w:val="right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Pr="003847D9" w:rsidR="00133E05" w:rsidTr="00A5356B" w14:paraId="11A47CC5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4DA461F7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="Garamond" w:hAnsi="Garamond" w:cs="Arial"/>
              <w:sz w:val="18"/>
              <w:szCs w:val="18"/>
            </w:r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3847D9" w:rsidR="00133E05" w:rsidP="00133E05" w:rsidRDefault="00133E05" w14:paraId="364F0CA2" w14:textId="77777777">
                <w:pPr>
                  <w:pStyle w:val="Sinespaciado"/>
                  <w:jc w:val="right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Pr="003847D9" w:rsidR="00133E05" w:rsidTr="00A5356B" w14:paraId="44FD4369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6E5343D7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="Garamond" w:hAnsi="Garamond" w:cs="Arial"/>
              <w:sz w:val="18"/>
              <w:szCs w:val="18"/>
            </w:r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3847D9" w:rsidR="00133E05" w:rsidP="00133E05" w:rsidRDefault="00133E05" w14:paraId="0B5E8ABE" w14:textId="77777777">
                <w:pPr>
                  <w:pStyle w:val="Sinespaciado"/>
                  <w:jc w:val="right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Pr="003847D9" w:rsidR="00133E05" w:rsidTr="00A5356B" w14:paraId="5FD56617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430FE950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CustomerAddress4</w:t>
                </w:r>
              </w:p>
            </w:tc>
          </w:sdtContent>
        </w:sdt>
        <w:sdt>
          <w:sdtPr>
            <w:rPr>
              <w:rFonts w:ascii="Garamond" w:hAnsi="Garamond" w:cs="Arial"/>
              <w:sz w:val="18"/>
              <w:szCs w:val="18"/>
            </w:r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3847D9" w:rsidR="00133E05" w:rsidP="00133E05" w:rsidRDefault="00133E05" w14:paraId="5476778E" w14:textId="77777777">
                <w:pPr>
                  <w:pStyle w:val="Sinespaciado"/>
                  <w:jc w:val="right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Pr="003847D9" w:rsidR="00133E05" w:rsidTr="00A5356B" w14:paraId="58D89BE2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18BA6297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="Garamond" w:hAnsi="Garamond" w:cs="Arial"/>
              <w:sz w:val="18"/>
              <w:szCs w:val="18"/>
            </w:r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3847D9" w:rsidR="00133E05" w:rsidP="00133E05" w:rsidRDefault="00133E05" w14:paraId="4164F35A" w14:textId="77777777">
                <w:pPr>
                  <w:pStyle w:val="Sinespaciado"/>
                  <w:jc w:val="right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Pr="003847D9" w:rsidR="00133E05" w:rsidTr="00A5356B" w14:paraId="48D772D1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08E1254A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CustomerAddress6</w:t>
                </w:r>
              </w:p>
            </w:tc>
          </w:sdtContent>
        </w:sdt>
        <w:sdt>
          <w:sdtPr>
            <w:rPr>
              <w:rFonts w:ascii="Garamond" w:hAnsi="Garamond" w:cs="Arial"/>
              <w:sz w:val="18"/>
              <w:szCs w:val="18"/>
            </w:r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3847D9" w:rsidR="00133E05" w:rsidP="00133E05" w:rsidRDefault="00133E05" w14:paraId="406048D9" w14:textId="77777777">
                <w:pPr>
                  <w:pStyle w:val="Sinespaciado"/>
                  <w:jc w:val="right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Pr="003847D9" w:rsidR="00133E05" w:rsidTr="00A5356B" w14:paraId="495E373A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0C5C886E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3847D9" w:rsidR="00133E05" w:rsidP="00133E05" w:rsidRDefault="00000000" w14:paraId="54EAA8E5" w14:textId="77777777">
            <w:pPr>
              <w:pStyle w:val="Sinespaciado"/>
              <w:jc w:val="right"/>
              <w:rPr>
                <w:rFonts w:ascii="Garamond" w:hAnsi="Garamond" w:cs="Arial"/>
                <w:sz w:val="18"/>
                <w:szCs w:val="18"/>
              </w:rPr>
            </w:pPr>
            <w:sdt>
              <w:sdtPr>
                <w:rPr>
                  <w:rFonts w:ascii="Garamond" w:hAnsi="Garamond" w:cs="Arial"/>
                  <w:sz w:val="18"/>
                  <w:szCs w:val="18"/>
                </w:r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3847D9" w:rsidR="00133E05">
                  <w:rPr>
                    <w:rFonts w:ascii="Garamond" w:hAnsi="Garamond" w:cs="Arial"/>
                    <w:sz w:val="18"/>
                    <w:szCs w:val="18"/>
                  </w:rPr>
                  <w:t>CompanyLegalOffice_Lbl</w:t>
                </w:r>
                <w:proofErr w:type="spellEnd"/>
              </w:sdtContent>
            </w:sdt>
            <w:r w:rsidRPr="003847D9" w:rsidR="00133E05">
              <w:rPr>
                <w:rFonts w:ascii="Garamond" w:hAnsi="Garamond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Garamond" w:hAnsi="Garamond" w:cs="Arial"/>
                  <w:sz w:val="18"/>
                  <w:szCs w:val="18"/>
                </w:r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3847D9" w:rsidR="00133E05">
                  <w:rPr>
                    <w:rFonts w:ascii="Garamond" w:hAnsi="Garamond" w:cs="Arial"/>
                    <w:sz w:val="18"/>
                    <w:szCs w:val="18"/>
                  </w:rPr>
                  <w:t>CompanyLegalOffice</w:t>
                </w:r>
                <w:proofErr w:type="spellEnd"/>
              </w:sdtContent>
            </w:sdt>
          </w:p>
        </w:tc>
      </w:tr>
      <w:tr w:rsidRPr="003847D9" w:rsidR="00133E05" w:rsidTr="00A5356B" w14:paraId="052C061D" w14:textId="77777777">
        <w:trPr>
          <w:cantSplit/>
          <w:trHeight w:val="57"/>
        </w:trPr>
        <w:sdt>
          <w:sdtPr>
            <w:rPr>
              <w:rFonts w:ascii="Garamond" w:hAnsi="Garamond" w:cs="Arial"/>
              <w:sz w:val="18"/>
              <w:szCs w:val="18"/>
            </w:r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3847D9" w:rsidR="00133E05" w:rsidP="00133E05" w:rsidRDefault="00133E05" w14:paraId="3E798456" w14:textId="77777777">
                <w:pPr>
                  <w:pStyle w:val="Sinespaciado"/>
                  <w:rPr>
                    <w:rFonts w:ascii="Garamond" w:hAnsi="Garamond" w:cs="Arial"/>
                    <w:sz w:val="18"/>
                    <w:szCs w:val="18"/>
                  </w:rPr>
                </w:pPr>
                <w:r w:rsidRPr="003847D9">
                  <w:rPr>
                    <w:rFonts w:ascii="Garamond" w:hAnsi="Garamond" w:cs="Arial"/>
                    <w:sz w:val="18"/>
                    <w:szCs w:val="18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3847D9" w:rsidR="00133E05" w:rsidP="00133E05" w:rsidRDefault="00133E05" w14:paraId="56D6B008" w14:textId="77777777">
            <w:pPr>
              <w:pStyle w:val="Sinespaciado"/>
              <w:jc w:val="right"/>
              <w:rPr>
                <w:rFonts w:ascii="Garamond" w:hAnsi="Garamond" w:cs="Arial"/>
                <w:sz w:val="18"/>
                <w:szCs w:val="18"/>
              </w:rPr>
            </w:pPr>
          </w:p>
        </w:tc>
      </w:tr>
    </w:tbl>
    <w:p w:rsidRPr="00491F51" w:rsidR="00245B0E" w:rsidP="00782744" w:rsidRDefault="00245B0E" w14:paraId="04F34CE6" w14:textId="77777777">
      <w:pPr>
        <w:pStyle w:val="Sinespaciado"/>
        <w:rPr>
          <w:sz w:val="20"/>
          <w:szCs w:val="20"/>
        </w:rPr>
      </w:pPr>
    </w:p>
    <w:tbl>
      <w:tblPr>
        <w:tblStyle w:val="Tablaconcuadrcula"/>
        <w:tblW w:w="0" w:type="auto"/>
        <w:tblInd w:w="-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624"/>
        <w:gridCol w:w="2551"/>
        <w:gridCol w:w="3119"/>
        <w:gridCol w:w="1984"/>
      </w:tblGrid>
      <w:tr w:rsidRPr="00BF4ACD" w:rsidR="009761FF" w:rsidTr="00132902" w14:paraId="06D6BA35" w14:textId="77777777">
        <w:trPr>
          <w:trHeight w:val="283"/>
        </w:trPr>
        <w:sdt>
          <w:sdtPr>
            <w:rPr>
              <w:rFonts w:ascii="Century Gothic" w:hAnsi="Century Gothic"/>
              <w:color w:val="0070C0"/>
              <w:szCs w:val="18"/>
            </w:r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624" w:type="dxa"/>
              </w:tcPr>
              <w:p w:rsidRPr="00BF4ACD" w:rsidR="00133E05" w:rsidP="009761FF" w:rsidRDefault="00C505DB" w14:paraId="04D9B62D" w14:textId="77777777">
                <w:pPr>
                  <w:pStyle w:val="Ttulo1"/>
                  <w:spacing w:line="240" w:lineRule="auto"/>
                  <w:rPr>
                    <w:rFonts w:ascii="Century Gothic" w:hAnsi="Century Gothic"/>
                    <w:color w:val="0070C0"/>
                    <w:szCs w:val="18"/>
                  </w:rPr>
                </w:pPr>
                <w:r w:rsidRPr="00BF4ACD">
                  <w:rPr>
                    <w:rFonts w:ascii="Century Gothic" w:hAnsi="Century Gothic"/>
                    <w:color w:val="0070C0"/>
                    <w:szCs w:val="18"/>
                    <w:lang w:val="da-DK"/>
                  </w:rPr>
                  <w:t>YourReference_Header_Lbl</w:t>
                </w:r>
              </w:p>
            </w:tc>
          </w:sdtContent>
        </w:sdt>
        <w:tc>
          <w:tcPr>
            <w:tcW w:w="2551" w:type="dxa"/>
          </w:tcPr>
          <w:p w:rsidRPr="00BF4ACD" w:rsidR="00133E05" w:rsidP="009761FF" w:rsidRDefault="00133E05" w14:paraId="2F2E8CAE" w14:textId="1B5B5DF2">
            <w:pPr>
              <w:pStyle w:val="Ttulo1"/>
              <w:spacing w:line="240" w:lineRule="auto"/>
              <w:jc w:val="center"/>
              <w:rPr>
                <w:rFonts w:ascii="Century Gothic" w:hAnsi="Century Gothic"/>
                <w:color w:val="0070C0"/>
                <w:szCs w:val="18"/>
              </w:rPr>
            </w:pPr>
            <w:r w:rsidRPr="00BF4ACD">
              <w:rPr>
                <w:rFonts w:ascii="Century Gothic" w:hAnsi="Century Gothic"/>
                <w:color w:val="0070C0"/>
                <w:szCs w:val="18"/>
                <w:lang w:val="da-DK"/>
              </w:rPr>
              <w:t>Sales</w:t>
            </w:r>
            <w:r w:rsidRPr="00BF4ACD" w:rsidR="00387FE0">
              <w:rPr>
                <w:rFonts w:ascii="Century Gothic" w:hAnsi="Century Gothic"/>
                <w:color w:val="0070C0"/>
                <w:szCs w:val="18"/>
                <w:lang w:val="da-DK"/>
              </w:rPr>
              <w:t xml:space="preserve"> </w:t>
            </w:r>
            <w:r w:rsidRPr="00BF4ACD">
              <w:rPr>
                <w:rFonts w:ascii="Century Gothic" w:hAnsi="Century Gothic"/>
                <w:color w:val="0070C0"/>
                <w:szCs w:val="18"/>
                <w:lang w:val="da-DK"/>
              </w:rPr>
              <w:t>Person</w:t>
            </w:r>
          </w:p>
        </w:tc>
        <w:sdt>
          <w:sdtPr>
            <w:rPr>
              <w:rFonts w:ascii="Century Gothic" w:hAnsi="Century Gothic"/>
              <w:color w:val="0070C0"/>
              <w:szCs w:val="18"/>
            </w:r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3119" w:type="dxa"/>
              </w:tcPr>
              <w:p w:rsidRPr="00BF4ACD" w:rsidR="00133E05" w:rsidP="009761FF" w:rsidRDefault="00133E05" w14:paraId="27D7A8C2" w14:textId="77777777">
                <w:pPr>
                  <w:pStyle w:val="Ttulo1"/>
                  <w:spacing w:line="240" w:lineRule="auto"/>
                  <w:jc w:val="center"/>
                  <w:rPr>
                    <w:rFonts w:ascii="Century Gothic" w:hAnsi="Century Gothic"/>
                    <w:color w:val="0070C0"/>
                    <w:szCs w:val="18"/>
                  </w:rPr>
                </w:pPr>
                <w:r w:rsidRPr="00BF4ACD">
                  <w:rPr>
                    <w:rFonts w:ascii="Century Gothic" w:hAnsi="Century Gothic"/>
                    <w:color w:val="0070C0"/>
                    <w:szCs w:val="18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0070C0"/>
              <w:szCs w:val="18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1984" w:type="dxa"/>
                <w:tcMar>
                  <w:right w:w="0" w:type="dxa"/>
                </w:tcMar>
              </w:tcPr>
              <w:p w:rsidRPr="00BF4ACD" w:rsidR="00133E05" w:rsidP="009761FF" w:rsidRDefault="00133E05" w14:paraId="1771E123" w14:textId="77777777">
                <w:pPr>
                  <w:pStyle w:val="Ttulo1"/>
                  <w:spacing w:line="240" w:lineRule="auto"/>
                  <w:jc w:val="right"/>
                  <w:rPr>
                    <w:rFonts w:ascii="Century Gothic" w:hAnsi="Century Gothic"/>
                    <w:color w:val="0070C0"/>
                    <w:szCs w:val="18"/>
                  </w:rPr>
                </w:pPr>
                <w:r w:rsidRPr="00BF4ACD">
                  <w:rPr>
                    <w:rFonts w:ascii="Century Gothic" w:hAnsi="Century Gothic"/>
                    <w:color w:val="0070C0"/>
                    <w:szCs w:val="18"/>
                    <w:lang w:val="da-DK"/>
                  </w:rPr>
                  <w:t>DueDate_Lbl</w:t>
                </w:r>
              </w:p>
            </w:tc>
          </w:sdtContent>
        </w:sdt>
      </w:tr>
      <w:tr w:rsidRPr="00BF4ACD" w:rsidR="009761FF" w:rsidTr="00132902" w14:paraId="71CA8C9D" w14:textId="77777777">
        <w:trPr>
          <w:trHeight w:val="283"/>
        </w:trPr>
        <w:sdt>
          <w:sdtPr>
            <w:rPr>
              <w:rFonts w:ascii="Garamond" w:hAnsi="Garamond"/>
              <w:sz w:val="18"/>
              <w:szCs w:val="18"/>
            </w:r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624" w:type="dxa"/>
              </w:tcPr>
              <w:p w:rsidRPr="00BF4ACD" w:rsidR="00133E05" w:rsidP="009761FF" w:rsidRDefault="00C505DB" w14:paraId="76B24975" w14:textId="77777777">
                <w:pPr>
                  <w:rPr>
                    <w:rFonts w:ascii="Garamond" w:hAnsi="Garamond"/>
                    <w:sz w:val="18"/>
                    <w:szCs w:val="18"/>
                  </w:rPr>
                </w:pPr>
                <w:r w:rsidRPr="00BF4ACD">
                  <w:rPr>
                    <w:rFonts w:ascii="Garamond" w:hAnsi="Garamond"/>
                    <w:sz w:val="18"/>
                    <w:szCs w:val="18"/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51" w:type="dxa"/>
              </w:tcPr>
              <w:p w:rsidRPr="00BF4ACD" w:rsidR="00133E05" w:rsidP="009761FF" w:rsidRDefault="00133E05" w14:paraId="30B91546" w14:textId="77777777">
                <w:pPr>
                  <w:jc w:val="center"/>
                  <w:rPr>
                    <w:rFonts w:ascii="Garamond" w:hAnsi="Garamond"/>
                    <w:sz w:val="18"/>
                    <w:szCs w:val="18"/>
                  </w:rPr>
                </w:pPr>
                <w:r w:rsidRPr="00BF4ACD">
                  <w:rPr>
                    <w:rFonts w:ascii="Garamond" w:hAnsi="Garamond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3119" w:type="dxa"/>
              </w:tcPr>
              <w:p w:rsidRPr="00BF4ACD" w:rsidR="00133E05" w:rsidP="009761FF" w:rsidRDefault="00133E05" w14:paraId="4771FD5D" w14:textId="77777777">
                <w:pPr>
                  <w:jc w:val="center"/>
                  <w:rPr>
                    <w:rFonts w:ascii="Garamond" w:hAnsi="Garamond"/>
                    <w:sz w:val="18"/>
                    <w:szCs w:val="18"/>
                  </w:rPr>
                </w:pPr>
                <w:r w:rsidRPr="00BF4ACD">
                  <w:rPr>
                    <w:rFonts w:ascii="Garamond" w:hAnsi="Garamond"/>
                    <w:sz w:val="18"/>
                    <w:szCs w:val="18"/>
                    <w:lang w:val="da-DK"/>
                  </w:rPr>
                  <w:t>AppliesToDocument</w:t>
                </w:r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1984" w:type="dxa"/>
                <w:tcMar>
                  <w:right w:w="0" w:type="dxa"/>
                </w:tcMar>
              </w:tcPr>
              <w:p w:rsidRPr="00BF4ACD" w:rsidR="00133E05" w:rsidP="009761FF" w:rsidRDefault="00133E05" w14:paraId="7B11B7F1" w14:textId="77777777">
                <w:pPr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r w:rsidRPr="00BF4ACD">
                  <w:rPr>
                    <w:rFonts w:ascii="Garamond" w:hAnsi="Garamond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rPr>
          <w:rFonts w:ascii="Garamond" w:hAnsi="Garamond"/>
          <w:sz w:val="18"/>
          <w:szCs w:val="18"/>
        </w:r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Pr="00BF4ACD" w:rsidR="00133E05" w:rsidP="00133E05" w:rsidRDefault="00E12404" w14:paraId="02814AD1" w14:textId="2E741BF9">
          <w:pPr>
            <w:rPr>
              <w:rFonts w:ascii="Garamond" w:hAnsi="Garamond"/>
              <w:sz w:val="18"/>
              <w:szCs w:val="18"/>
            </w:rPr>
          </w:pPr>
          <w:proofErr w:type="spellStart"/>
          <w:r w:rsidRPr="00BF4ACD">
            <w:rPr>
              <w:rFonts w:ascii="Garamond" w:hAnsi="Garamond"/>
              <w:sz w:val="18"/>
              <w:szCs w:val="18"/>
            </w:rPr>
            <w:t>WorkDescriptionLine</w:t>
          </w:r>
          <w:proofErr w:type="spellEnd"/>
        </w:p>
      </w:sdtContent>
    </w:sdt>
    <w:tbl>
      <w:tblPr>
        <w:tblStyle w:val="Tablaconcuadrcula"/>
        <w:tblW w:w="10337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033"/>
        <w:gridCol w:w="1378"/>
        <w:gridCol w:w="1838"/>
        <w:gridCol w:w="689"/>
        <w:gridCol w:w="1263"/>
        <w:gridCol w:w="604"/>
        <w:gridCol w:w="992"/>
        <w:gridCol w:w="805"/>
        <w:gridCol w:w="1723"/>
        <w:gridCol w:w="12"/>
      </w:tblGrid>
      <w:tr w:rsidRPr="00BF4ACD" w:rsidR="00C3658F" w:rsidTr="00C3658F" w14:paraId="7864B9B8" w14:textId="77777777">
        <w:trPr>
          <w:trHeight w:val="541"/>
        </w:trPr>
        <w:tc>
          <w:tcPr>
            <w:tcW w:w="1033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BF4ACD" w:rsidR="00C3658F" w:rsidP="00C3658F" w:rsidRDefault="00C3658F" w14:paraId="0410EB96" w14:textId="382533C1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 w:rsidRPr="00BF4ACD">
              <w:rPr>
                <w:rFonts w:ascii="Century Gothic" w:hAnsi="Century Gothic"/>
                <w:color w:val="FFFFFF" w:themeColor="background1"/>
                <w:szCs w:val="18"/>
              </w:rPr>
              <w:t>Line No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Line/ItemNo_Line_Lbl"/>
            <w:tag w:val="#Nav: Standard_Sales_Credit_Memo/1307"/>
            <w:id w:val="771446451"/>
            <w:placeholder>
              <w:docPart w:val="295AE7F4E16C4D66BF7B1E0E6F968C5F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137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BF4ACD" w:rsidR="00C3658F" w:rsidP="00C3658F" w:rsidRDefault="00C3658F" w14:paraId="351FD711" w14:textId="23C2D2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BF4AC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295AE7F4E16C4D66BF7B1E0E6F968C5F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183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BF4ACD" w:rsidR="00C3658F" w:rsidP="00C3658F" w:rsidRDefault="00C3658F" w14:paraId="218A884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BF4ACD">
                  <w:rPr>
                    <w:rFonts w:ascii="Century Gothic" w:hAnsi="Century Gothic"/>
                    <w:color w:val="FFFFFF" w:themeColor="background1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689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BF4ACD" w:rsidR="00C3658F" w:rsidP="00C3658F" w:rsidRDefault="00C3658F" w14:paraId="0EF064B6" w14:textId="10A5FF4C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 w:rsidRPr="00BF4ACD">
              <w:rPr>
                <w:rFonts w:ascii="Century Gothic" w:hAnsi="Century Gothic"/>
                <w:color w:val="FFFFFF" w:themeColor="background1"/>
                <w:szCs w:val="18"/>
              </w:rPr>
              <w:t>Qty (PCS)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295AE7F4E16C4D66BF7B1E0E6F968C5F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26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BF4ACD" w:rsidR="00C3658F" w:rsidP="00C3658F" w:rsidRDefault="00C3658F" w14:paraId="36460802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BF4AC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604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BF4ACD" w:rsidR="00C3658F" w:rsidP="00C3658F" w:rsidRDefault="00C3658F" w14:paraId="37ADF5EA" w14:textId="0376D08D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 w:rsidRPr="00BF4ACD">
              <w:rPr>
                <w:rFonts w:ascii="Century Gothic" w:hAnsi="Century Gothic"/>
                <w:color w:val="FFFFFF" w:themeColor="background1"/>
                <w:szCs w:val="18"/>
              </w:rPr>
              <w:t>Disc %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="00C3658F" w:rsidP="00C3658F" w:rsidRDefault="00C3658F" w14:paraId="10030C63" w14:textId="2B5049EB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Discount Amount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295AE7F4E16C4D66BF7B1E0E6F968C5F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2540" w:type="dxa"/>
                <w:gridSpan w:val="3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BF4ACD" w:rsidR="00C3658F" w:rsidP="00447141" w:rsidRDefault="00C3658F" w14:paraId="08EFF3B2" w14:textId="53416D18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BF4ACD">
                  <w:rPr>
                    <w:rFonts w:ascii="Century Gothic" w:hAnsi="Century Gothic"/>
                    <w:color w:val="FFFFFF" w:themeColor="background1"/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</w:tr>
      <w:tr w:rsidRPr="00BF4ACD" w:rsidR="00C3658F" w:rsidTr="00C3658F" w14:paraId="34D14CA1" w14:textId="77777777">
        <w:trPr>
          <w:trHeight w:val="180"/>
        </w:trPr>
        <w:tc>
          <w:tcPr>
            <w:tcW w:w="1033" w:type="dxa"/>
            <w:tcBorders>
              <w:top w:val="single" w:color="auto" w:sz="4" w:space="0"/>
            </w:tcBorders>
          </w:tcPr>
          <w:p w:rsidRPr="00BF4ACD" w:rsidR="00C3658F" w:rsidP="008E1D5B" w:rsidRDefault="00C3658F" w14:paraId="33F5F1B0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color="auto" w:sz="4" w:space="0"/>
            </w:tcBorders>
          </w:tcPr>
          <w:p w:rsidRPr="00BF4ACD" w:rsidR="00C3658F" w:rsidP="00DF6462" w:rsidRDefault="00C3658F" w14:paraId="4B35C1AD" w14:textId="182A907E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color="auto" w:sz="4" w:space="0"/>
            </w:tcBorders>
          </w:tcPr>
          <w:p w:rsidRPr="00BF4ACD" w:rsidR="00C3658F" w:rsidP="00DF6462" w:rsidRDefault="00C3658F" w14:paraId="6853F12C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color="auto" w:sz="4" w:space="0"/>
            </w:tcBorders>
          </w:tcPr>
          <w:p w:rsidRPr="00BF4ACD" w:rsidR="00C3658F" w:rsidP="00DF6462" w:rsidRDefault="00C3658F" w14:paraId="089DB662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color="auto" w:sz="4" w:space="0"/>
            </w:tcBorders>
          </w:tcPr>
          <w:p w:rsidRPr="00BF4ACD" w:rsidR="00C3658F" w:rsidP="00DF6462" w:rsidRDefault="00C3658F" w14:paraId="04874FAE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color="auto" w:sz="4" w:space="0"/>
            </w:tcBorders>
          </w:tcPr>
          <w:p w:rsidRPr="00BF4ACD" w:rsidR="00C3658F" w:rsidP="00DF6462" w:rsidRDefault="00C3658F" w14:paraId="560873FE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BF4ACD" w:rsidR="00C3658F" w:rsidP="003847D9" w:rsidRDefault="00C3658F" w14:paraId="4F78BFF3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  <w:tc>
          <w:tcPr>
            <w:tcW w:w="2540" w:type="dxa"/>
            <w:gridSpan w:val="3"/>
            <w:tcBorders>
              <w:top w:val="single" w:color="auto" w:sz="4" w:space="0"/>
            </w:tcBorders>
            <w:tcMar>
              <w:right w:w="0" w:type="dxa"/>
            </w:tcMar>
          </w:tcPr>
          <w:p w:rsidRPr="00BF4ACD" w:rsidR="00C3658F" w:rsidP="00447141" w:rsidRDefault="00C3658F" w14:paraId="21BB9860" w14:textId="5FFEDD32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/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rPr>
                <w:rFonts w:ascii="Garamond" w:hAnsi="Garamond"/>
                <w:sz w:val="18"/>
                <w:szCs w:val="18"/>
              </w:rPr>
              <w:id w:val="872800820"/>
              <w:placeholder>
                <w:docPart w:val="1EA3F93FC4CA47ABA3CBF6676EF0CFE7"/>
              </w:placeholder>
              <w15:repeatingSectionItem/>
            </w:sdtPr>
            <w:sdtContent>
              <w:tr w:rsidRPr="00BF4ACD" w:rsidR="00C3658F" w:rsidTr="00C3658F" w14:paraId="09AEDC9D" w14:textId="77777777">
                <w:trPr>
                  <w:trHeight w:val="764"/>
                </w:trPr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No_Line"/>
                    <w:tag w:val="#Nav: Standard_Sales_Credit_Memo/1307"/>
                    <w:id w:val="1541708902"/>
                    <w:placeholder>
                      <w:docPart w:val="A06B69A406B947258104AC9676415A66"/>
                    </w:placeholder>
                    <w15:dataBinding w:prefixMappings="xmlns:ns0='urn:microsoft-dynamics-nav/reports/Standard_Sales_Credit_Memo/1307/' " w:xpath="/ns0:NavWordReportXmlPart[1]/ns0:Header[1]/ns0:Line[1]/ns0:LineNo_Line[1]" w:storeItemID="{F7F88BC7-370F-4307-AA6E-002DD33AAC3D}" w16sdtdh:storeItemChecksum="PYpS9Q=="/>
                  </w:sdtPr>
                  <w:sdtContent>
                    <w:tc>
                      <w:tcPr>
                        <w:tcW w:w="1033" w:type="dxa"/>
                      </w:tcPr>
                      <w:p w:rsidRPr="00BF4ACD" w:rsidR="00C3658F" w:rsidP="00447141" w:rsidRDefault="00447141" w14:paraId="788E75F9" w14:textId="4CE0EFA5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9947B9EAD7234413B4C3ED9569459914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1378" w:type="dxa"/>
                      </w:tcPr>
                      <w:p w:rsidRPr="00BF4ACD" w:rsidR="00C3658F" w:rsidP="00447141" w:rsidRDefault="00C3658F" w14:paraId="5C758757" w14:textId="7E7717B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Description_Line"/>
                    <w:tag w:val="#Nav: Standard_Sales_Credit_Memo/1307"/>
                    <w:id w:val="-1420935410"/>
                    <w:placeholder>
                      <w:docPart w:val="FC20586EBD56455BB2B7CC12B6B9FC12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1838" w:type="dxa"/>
                      </w:tcPr>
                      <w:p w:rsidRPr="00BF4ACD" w:rsidR="00C3658F" w:rsidP="00447141" w:rsidRDefault="00C3658F" w14:paraId="23D6000E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Quantity_Line"/>
                    <w:tag w:val="#Nav: Standard_Sales_Credit_Memo/1307"/>
                    <w:id w:val="382909601"/>
                    <w:placeholder>
                      <w:docPart w:val="C046F4716CFA47319938429EDDA6F3E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689" w:type="dxa"/>
                      </w:tcPr>
                      <w:p w:rsidRPr="00BF4ACD" w:rsidR="00C3658F" w:rsidP="00447141" w:rsidRDefault="00C3658F" w14:paraId="458822B0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E99AAD88ED3F4C61A2858AFBF8C5B426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263" w:type="dxa"/>
                      </w:tcPr>
                      <w:p w:rsidRPr="00BF4ACD" w:rsidR="00C3658F" w:rsidP="00447141" w:rsidRDefault="00C3658F" w14:paraId="41D18B7B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201000E6A5324710B768DF938E643CED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04" w:type="dxa"/>
                      </w:tcPr>
                      <w:p w:rsidRPr="00BF4ACD" w:rsidR="00C3658F" w:rsidP="00447141" w:rsidRDefault="00C3658F" w14:paraId="1EE0D78F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_Discount_Amount"/>
                    <w:tag w:val="#Nav: Standard_Sales_Credit_Memo/1307"/>
                    <w:id w:val="1847359137"/>
                    <w:placeholder>
                      <w:docPart w:val="DefaultPlaceholder_-1854013440"/>
                    </w:placeholder>
                    <w15:dataBinding w:prefixMappings="xmlns:ns0='urn:microsoft-dynamics-nav/reports/Standard_Sales_Credit_Memo/1307/' " w:xpath="/ns0:NavWordReportXmlPart[1]/ns0:Header[1]/ns0:Line[1]/ns0:Line_Discount_Amount[1]" w:storeItemID="{F7F88BC7-370F-4307-AA6E-002DD33AAC3D}" w16sdtdh:storeItemChecksum="PYpS9Q=="/>
                  </w:sdtPr>
                  <w:sdtContent>
                    <w:tc>
                      <w:tcPr>
                        <w:tcW w:w="992" w:type="dxa"/>
                      </w:tcPr>
                      <w:p w:rsidR="00C3658F" w:rsidP="00447141" w:rsidRDefault="00447141" w14:paraId="56C08880" w14:textId="661DD0E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354F8755EC04FABA5188613D3398963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2540" w:type="dxa"/>
                        <w:gridSpan w:val="3"/>
                        <w:tcMar>
                          <w:right w:w="0" w:type="dxa"/>
                        </w:tcMar>
                      </w:tcPr>
                      <w:p w:rsidRPr="00BF4ACD" w:rsidR="00C3658F" w:rsidP="00447141" w:rsidRDefault="00C3658F" w14:paraId="3175A7B0" w14:textId="66689F9F">
                        <w:pPr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F4ACD" w:rsidR="00C3658F" w:rsidTr="00C3658F" w14:paraId="3ED31FCA" w14:textId="77777777">
        <w:trPr>
          <w:gridAfter w:val="1"/>
          <w:wAfter w:w="12" w:type="dxa"/>
          <w:trHeight w:val="225"/>
        </w:trPr>
        <w:tc>
          <w:tcPr>
            <w:tcW w:w="1033" w:type="dxa"/>
          </w:tcPr>
          <w:p w:rsidRPr="00BF4ACD" w:rsidR="00C3658F" w:rsidP="008E1D5B" w:rsidRDefault="00C3658F" w14:paraId="0F9FBF2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 w:rsidRPr="00BF4ACD" w:rsidR="00C3658F" w:rsidP="00DF6462" w:rsidRDefault="00C3658F" w14:paraId="14522610" w14:textId="0C50B796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1838" w:type="dxa"/>
          </w:tcPr>
          <w:p w:rsidRPr="00BF4ACD" w:rsidR="00C3658F" w:rsidP="00DF6462" w:rsidRDefault="00C3658F" w14:paraId="2E8B020A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89" w:type="dxa"/>
          </w:tcPr>
          <w:p w:rsidRPr="00BF4ACD" w:rsidR="00C3658F" w:rsidP="00DF6462" w:rsidRDefault="00C3658F" w14:paraId="380D72F1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Pr="00BF4ACD" w:rsidR="00C3658F" w:rsidP="00DF6462" w:rsidRDefault="00C3658F" w14:paraId="3F563ED8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04" w:type="dxa"/>
          </w:tcPr>
          <w:p w:rsidRPr="00BF4ACD" w:rsidR="00C3658F" w:rsidP="00DF6462" w:rsidRDefault="00C3658F" w14:paraId="6AB5BA1C" w14:textId="77777777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Pr="00BF4ACD" w:rsidR="00C3658F" w:rsidP="003847D9" w:rsidRDefault="00C3658F" w14:paraId="74B29AE8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Pr="00BF4ACD" w:rsidR="00C3658F" w:rsidP="00447141" w:rsidRDefault="00C3658F" w14:paraId="58B1B59D" w14:textId="33418C5D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  <w:tc>
          <w:tcPr>
            <w:tcW w:w="1723" w:type="dxa"/>
            <w:tcMar>
              <w:right w:w="0" w:type="dxa"/>
            </w:tcMar>
          </w:tcPr>
          <w:p w:rsidRPr="00BF4ACD" w:rsidR="00C3658F" w:rsidP="00447141" w:rsidRDefault="00C3658F" w14:paraId="34912206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/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rPr>
                <w:rFonts w:ascii="Garamond" w:hAnsi="Garamond"/>
                <w:sz w:val="18"/>
                <w:szCs w:val="18"/>
              </w:rPr>
              <w:id w:val="768507247"/>
              <w:placeholder>
                <w:docPart w:val="67F244B2A6EF4A02A6D2E99B4530CD78"/>
              </w:placeholder>
              <w15:repeatingSectionItem/>
            </w:sdtPr>
            <w:sdtContent>
              <w:tr w:rsidRPr="00BF4ACD" w:rsidR="00C3658F" w:rsidTr="00C3658F" w14:paraId="09707801" w14:textId="77777777">
                <w:trPr>
                  <w:trHeight w:val="225"/>
                </w:trPr>
                <w:tc>
                  <w:tcPr>
                    <w:tcW w:w="1033" w:type="dxa"/>
                  </w:tcPr>
                  <w:p w:rsidRPr="00BF4ACD" w:rsidR="00C3658F" w:rsidP="008E1D5B" w:rsidRDefault="00C3658F" w14:paraId="6461BF3A" w14:textId="0AA457C9">
                    <w:pPr>
                      <w:pStyle w:val="Sinespaciado"/>
                      <w:jc w:val="center"/>
                      <w:rPr>
                        <w:rFonts w:ascii="Garamond" w:hAnsi="Garamond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78" w:type="dxa"/>
                  </w:tcPr>
                  <w:p w:rsidRPr="00BF4ACD" w:rsidR="00C3658F" w:rsidP="00DF6462" w:rsidRDefault="00C3658F" w14:paraId="44775988" w14:textId="7008D12E">
                    <w:pPr>
                      <w:pStyle w:val="Sinespaciado"/>
                      <w:rPr>
                        <w:rFonts w:ascii="Garamond" w:hAnsi="Garamond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838" w:type="dxa"/>
                  </w:tcPr>
                  <w:p w:rsidRPr="00BF4ACD" w:rsidR="00C3658F" w:rsidP="00DF6462" w:rsidRDefault="00C3658F" w14:paraId="31B28562" w14:textId="77777777">
                    <w:pPr>
                      <w:pStyle w:val="Sinespaciado"/>
                      <w:rPr>
                        <w:rFonts w:ascii="Garamond" w:hAnsi="Garamond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89" w:type="dxa"/>
                  </w:tcPr>
                  <w:p w:rsidRPr="00BF4ACD" w:rsidR="00C3658F" w:rsidP="00DF6462" w:rsidRDefault="00C3658F" w14:paraId="13A55732" w14:textId="77777777">
                    <w:pPr>
                      <w:pStyle w:val="Sinespaciado"/>
                      <w:rPr>
                        <w:rFonts w:ascii="Garamond" w:hAnsi="Garamond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9E8EE924662A4121B82C2EA28AE627DF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859" w:type="dxa"/>
                        <w:gridSpan w:val="3"/>
                      </w:tcPr>
                      <w:p w:rsidR="00C3658F" w:rsidP="00447141" w:rsidRDefault="00C3658F" w14:paraId="736A9135" w14:textId="7DA733B9">
                        <w:pPr>
                          <w:pStyle w:val="Sinespaciado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9E8EE924662A4121B82C2EA28AE627DF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2540" w:type="dxa"/>
                        <w:gridSpan w:val="3"/>
                        <w:tcMar>
                          <w:right w:w="0" w:type="dxa"/>
                        </w:tcMar>
                      </w:tcPr>
                      <w:p w:rsidRPr="00BF4ACD" w:rsidR="00C3658F" w:rsidP="00447141" w:rsidRDefault="00C3658F" w14:paraId="097FDDE6" w14:textId="02EDAF4B">
                        <w:pPr>
                          <w:pStyle w:val="Sinespaciado"/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BF4ACD">
                          <w:rPr>
                            <w:rFonts w:ascii="Garamond" w:hAnsi="Garamond"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F4ACD" w:rsidR="00C3658F" w:rsidTr="00C3658F" w14:paraId="19AE10BE" w14:textId="77777777">
        <w:trPr>
          <w:trHeight w:val="112"/>
        </w:trPr>
        <w:tc>
          <w:tcPr>
            <w:tcW w:w="1033" w:type="dxa"/>
          </w:tcPr>
          <w:p w:rsidRPr="00BF4ACD" w:rsidR="00C3658F" w:rsidP="008E1D5B" w:rsidRDefault="00C3658F" w14:paraId="23A4EE43" w14:textId="77777777">
            <w:pPr>
              <w:pStyle w:val="Sinespaciado"/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378" w:type="dxa"/>
          </w:tcPr>
          <w:p w:rsidRPr="00BF4ACD" w:rsidR="00C3658F" w:rsidP="00DF6462" w:rsidRDefault="00C3658F" w14:paraId="3AB881B9" w14:textId="14F2048A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38" w:type="dxa"/>
          </w:tcPr>
          <w:p w:rsidRPr="00BF4ACD" w:rsidR="00C3658F" w:rsidP="00DF6462" w:rsidRDefault="00C3658F" w14:paraId="53557B5C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689" w:type="dxa"/>
          </w:tcPr>
          <w:p w:rsidRPr="00BF4ACD" w:rsidR="00C3658F" w:rsidP="00DF6462" w:rsidRDefault="00C3658F" w14:paraId="381ED7C9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859" w:type="dxa"/>
            <w:gridSpan w:val="3"/>
          </w:tcPr>
          <w:p w:rsidRPr="00BF4ACD" w:rsidR="00C3658F" w:rsidP="003847D9" w:rsidRDefault="00C3658F" w14:paraId="053F1987" w14:textId="20AF1B5F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540" w:type="dxa"/>
            <w:gridSpan w:val="3"/>
            <w:tcMar>
              <w:right w:w="0" w:type="dxa"/>
            </w:tcMar>
          </w:tcPr>
          <w:p w:rsidRPr="00BF4ACD" w:rsidR="00C3658F" w:rsidP="00447141" w:rsidRDefault="00C3658F" w14:paraId="2A36F6FD" w14:textId="08625952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BF4ACD" w:rsidR="00C3658F" w:rsidTr="00C3658F" w14:paraId="62685112" w14:textId="77777777">
        <w:trPr>
          <w:trHeight w:val="225"/>
        </w:trPr>
        <w:tc>
          <w:tcPr>
            <w:tcW w:w="1033" w:type="dxa"/>
          </w:tcPr>
          <w:p w:rsidRPr="00BF4ACD" w:rsidR="00C3658F" w:rsidP="008E1D5B" w:rsidRDefault="00C3658F" w14:paraId="27D68663" w14:textId="77777777">
            <w:pPr>
              <w:pStyle w:val="Sinespaciado"/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378" w:type="dxa"/>
          </w:tcPr>
          <w:p w:rsidRPr="00BF4ACD" w:rsidR="00C3658F" w:rsidP="00DF6462" w:rsidRDefault="00C3658F" w14:paraId="45C511C7" w14:textId="095548CD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38" w:type="dxa"/>
          </w:tcPr>
          <w:p w:rsidRPr="00BF4ACD" w:rsidR="00C3658F" w:rsidP="00DF6462" w:rsidRDefault="00C3658F" w14:paraId="3447E772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689" w:type="dxa"/>
          </w:tcPr>
          <w:p w:rsidRPr="00BF4ACD" w:rsidR="00C3658F" w:rsidP="00DF6462" w:rsidRDefault="00C3658F" w14:paraId="5E7323AF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sdt>
          <w:sdtPr>
            <w:rPr>
              <w:rStyle w:val="Textoennegrita"/>
              <w:rFonts w:ascii="Garamond" w:hAnsi="Garamond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5DEC05AB34341CAA93C34568188FEC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859" w:type="dxa"/>
                <w:gridSpan w:val="3"/>
                <w:tcBorders>
                  <w:bottom w:val="single" w:color="auto" w:sz="4" w:space="0"/>
                </w:tcBorders>
              </w:tcPr>
              <w:p w:rsidR="00C3658F" w:rsidP="003847D9" w:rsidRDefault="00C3658F" w14:paraId="36B81C7A" w14:textId="6B755949">
                <w:pPr>
                  <w:pStyle w:val="Sinespaciado"/>
                  <w:jc w:val="right"/>
                  <w:rPr>
                    <w:rStyle w:val="Textoennegrita"/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BF4ACD">
                  <w:rPr>
                    <w:rStyle w:val="Textoennegrita"/>
                    <w:rFonts w:ascii="Garamond" w:hAnsi="Garamond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Textoennegrita"/>
              <w:rFonts w:ascii="Garamond" w:hAnsi="Garamond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5DEC05AB34341CAA93C34568188FEC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2540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BF4ACD" w:rsidR="00C3658F" w:rsidP="00447141" w:rsidRDefault="00C3658F" w14:paraId="42BCDC9D" w14:textId="60C312E1">
                <w:pPr>
                  <w:pStyle w:val="Sinespaciado"/>
                  <w:jc w:val="right"/>
                  <w:rPr>
                    <w:rStyle w:val="Textoennegrita"/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BF4ACD">
                  <w:rPr>
                    <w:rStyle w:val="Textoennegrita"/>
                    <w:rFonts w:ascii="Garamond" w:hAnsi="Garamond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BF4ACD" w:rsidR="00133E05" w:rsidP="00133E05" w:rsidRDefault="00133E05" w14:paraId="56FAF7CE" w14:textId="77777777">
      <w:pPr>
        <w:rPr>
          <w:rFonts w:ascii="Garamond" w:hAnsi="Garamond"/>
          <w:sz w:val="18"/>
          <w:szCs w:val="18"/>
        </w:rPr>
      </w:pPr>
    </w:p>
    <w:tbl>
      <w:tblPr>
        <w:tblStyle w:val="Tablaconcuadrcula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245"/>
        <w:gridCol w:w="2541"/>
      </w:tblGrid>
      <w:tr w:rsidRPr="00BF4ACD" w:rsidR="002D3C8D" w:rsidTr="00132902" w14:paraId="06FE4325" w14:textId="77777777">
        <w:sdt>
          <w:sdtPr>
            <w:rPr>
              <w:rFonts w:ascii="Garamond" w:hAnsi="Garamond"/>
              <w:sz w:val="18"/>
              <w:szCs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55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BF4ACD" w:rsidR="002D3C8D" w:rsidP="0032200D" w:rsidRDefault="002D3C8D" w14:paraId="750172A0" w14:textId="77777777">
                <w:pPr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BF4ACD">
                  <w:rPr>
                    <w:rFonts w:ascii="Garamond" w:hAnsi="Garamond"/>
                    <w:sz w:val="18"/>
                    <w:szCs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245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BF4ACD" w:rsidR="002D3C8D" w:rsidP="0032200D" w:rsidRDefault="002D3C8D" w14:paraId="53974754" w14:textId="77777777">
                <w:pPr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BF4ACD">
                  <w:rPr>
                    <w:rFonts w:ascii="Garamond" w:hAnsi="Garamond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541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BF4ACD" w:rsidR="002D3C8D" w:rsidP="0032200D" w:rsidRDefault="002D3C8D" w14:paraId="6D984E3C" w14:textId="77777777">
                <w:pPr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BF4ACD">
                  <w:rPr>
                    <w:rFonts w:ascii="Garamond" w:hAnsi="Garamond"/>
                    <w:sz w:val="18"/>
                    <w:szCs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Pr="00491F51" w:rsidR="002D3C8D" w:rsidTr="00132902" w14:paraId="5CFE3914" w14:textId="77777777">
        <w:tc>
          <w:tcPr>
            <w:tcW w:w="25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91F51" w:rsidR="002D3C8D" w:rsidP="0032200D" w:rsidRDefault="002D3C8D" w14:paraId="636292EB" w14:textId="77777777">
            <w:pPr>
              <w:keepNext/>
              <w:spacing w:before="120" w:after="60"/>
              <w:rPr>
                <w:sz w:val="20"/>
                <w:szCs w:val="20"/>
              </w:rPr>
            </w:pPr>
          </w:p>
        </w:tc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91F51" w:rsidR="002D3C8D" w:rsidP="0032200D" w:rsidRDefault="002D3C8D" w14:paraId="57AB2F37" w14:textId="1B4D80BE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91F51" w:rsidR="002D3C8D" w:rsidP="0032200D" w:rsidRDefault="002D3C8D" w14:paraId="5D3F35C2" w14:textId="77777777">
            <w:pPr>
              <w:keepNext/>
              <w:spacing w:before="120" w:after="60"/>
              <w:rPr>
                <w:sz w:val="20"/>
                <w:szCs w:val="20"/>
              </w:rPr>
            </w:pPr>
          </w:p>
        </w:tc>
      </w:tr>
    </w:tbl>
    <w:p w:rsidRPr="00491F51" w:rsidR="002D3C8D" w:rsidP="00133E05" w:rsidRDefault="002D3C8D" w14:paraId="1FE099CC" w14:textId="77777777">
      <w:pPr>
        <w:rPr>
          <w:sz w:val="20"/>
          <w:szCs w:val="20"/>
        </w:rPr>
      </w:pPr>
    </w:p>
    <w:sectPr w:rsidRPr="00491F51" w:rsidR="002D3C8D" w:rsidSect="0081769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465" w:rsidP="00E40C63" w:rsidRDefault="00F51465" w14:paraId="74B57544" w14:textId="77777777">
      <w:pPr>
        <w:spacing w:after="0"/>
      </w:pPr>
      <w:r>
        <w:separator/>
      </w:r>
    </w:p>
  </w:endnote>
  <w:endnote w:type="continuationSeparator" w:id="0">
    <w:p w:rsidR="00F51465" w:rsidP="00E40C63" w:rsidRDefault="00F51465" w14:paraId="4628FE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Sinespaciado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Sinespaciado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Sinespaciado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Sinespaciado"/>
          </w:pPr>
        </w:p>
      </w:tc>
    </w:tr>
  </w:tbl>
  <w:p w:rsidRPr="001D1CE2" w:rsidR="000E071F" w:rsidP="001D1CE2" w:rsidRDefault="000E071F" w14:paraId="404D5063" w14:textId="77777777">
    <w:pPr>
      <w:pStyle w:val="Piedepgina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BF4ACD" w:rsidR="00873B21" w:rsidTr="00782744" w14:paraId="1000EB2E" w14:textId="77777777">
      <w:sdt>
        <w:sdtPr>
          <w:rPr>
            <w:rFonts w:ascii="Garamond" w:hAnsi="Garamond"/>
            <w:sz w:val="18"/>
            <w:szCs w:val="18"/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56E15E0A" w14:textId="77777777">
              <w:pPr>
                <w:rPr>
                  <w:rFonts w:ascii="Garamond" w:hAnsi="Garamond"/>
                  <w:sz w:val="18"/>
                  <w:szCs w:val="18"/>
                </w:rPr>
              </w:pPr>
              <w:r w:rsidRPr="00BF4ACD">
                <w:rPr>
                  <w:rFonts w:ascii="Garamond" w:hAnsi="Garamond"/>
                  <w:sz w:val="18"/>
                  <w:szCs w:val="18"/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BF4ACD" w:rsidR="00873B21" w:rsidP="00873B21" w:rsidRDefault="00873B21" w14:paraId="1EE19AE6" w14:textId="77777777">
          <w:pPr>
            <w:rPr>
              <w:rFonts w:ascii="Garamond" w:hAnsi="Garamond"/>
              <w:sz w:val="18"/>
              <w:szCs w:val="18"/>
            </w:rPr>
          </w:pPr>
        </w:p>
      </w:tc>
      <w:tc>
        <w:tcPr>
          <w:tcW w:w="1250" w:type="pct"/>
        </w:tcPr>
        <w:p w:rsidRPr="00BF4ACD" w:rsidR="00873B21" w:rsidP="00873B21" w:rsidRDefault="00873B21" w14:paraId="5000274C" w14:textId="77777777">
          <w:pPr>
            <w:rPr>
              <w:rFonts w:ascii="Garamond" w:hAnsi="Garamond"/>
              <w:sz w:val="18"/>
              <w:szCs w:val="18"/>
            </w:rPr>
          </w:pPr>
        </w:p>
      </w:tc>
      <w:tc>
        <w:tcPr>
          <w:tcW w:w="1250" w:type="pct"/>
          <w:tcMar>
            <w:right w:w="0" w:type="dxa"/>
          </w:tcMar>
        </w:tcPr>
        <w:p w:rsidRPr="00BF4ACD" w:rsidR="00873B21" w:rsidP="00873B21" w:rsidRDefault="00873B21" w14:paraId="30F05BDD" w14:textId="77777777">
          <w:pPr>
            <w:rPr>
              <w:rFonts w:ascii="Garamond" w:hAnsi="Garamond"/>
              <w:sz w:val="18"/>
              <w:szCs w:val="18"/>
            </w:rPr>
          </w:pPr>
        </w:p>
      </w:tc>
    </w:tr>
    <w:tr w:rsidRPr="00BF4ACD" w:rsidR="00491F51" w:rsidTr="00782744" w14:paraId="6A4E7165" w14:textId="77777777">
      <w:sdt>
        <w:sdtPr>
          <w:rPr>
            <w:rFonts w:ascii="Century Gothic" w:hAnsi="Century Gothic"/>
            <w:color w:val="0070C0"/>
          </w:r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0E4AF88A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BF4ACD">
                <w:rPr>
                  <w:rFonts w:ascii="Century Gothic" w:hAnsi="Century Gothic"/>
                  <w:color w:val="0070C0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C505DB" w14:paraId="6D2D7BC7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r w:rsidRPr="00BF4ACD">
                <w:rPr>
                  <w:rFonts w:ascii="Century Gothic" w:hAnsi="Century Gothic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04F28399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BF4ACD">
                <w:rPr>
                  <w:rFonts w:ascii="Century Gothic" w:hAnsi="Century Gothic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BF4ACD" w:rsidR="00873B21" w:rsidP="00873B21" w:rsidRDefault="00C505DB" w14:paraId="66AF3343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r w:rsidRPr="00BF4ACD">
                <w:rPr>
                  <w:rFonts w:ascii="Century Gothic" w:hAnsi="Century Gothic"/>
                  <w:color w:val="0070C0"/>
                  <w:lang w:val="da-DK"/>
                </w:rPr>
                <w:t>EMail_Lbl</w:t>
              </w:r>
            </w:p>
          </w:tc>
        </w:sdtContent>
      </w:sdt>
    </w:tr>
    <w:tr w:rsidRPr="00BF4ACD" w:rsidR="00873B21" w:rsidTr="00782744" w14:paraId="5F16A7D3" w14:textId="77777777">
      <w:sdt>
        <w:sdtPr>
          <w:rPr>
            <w:rFonts w:ascii="Garamond" w:hAnsi="Garamond"/>
            <w:sz w:val="18"/>
            <w:szCs w:val="18"/>
          </w:r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5E612AA6" w14:textId="77777777">
              <w:pPr>
                <w:rPr>
                  <w:rFonts w:ascii="Garamond" w:hAnsi="Garamond"/>
                  <w:sz w:val="18"/>
                  <w:szCs w:val="18"/>
                </w:rPr>
              </w:pPr>
              <w:proofErr w:type="spellStart"/>
              <w:r w:rsidRPr="00BF4ACD">
                <w:rPr>
                  <w:rFonts w:ascii="Garamond" w:hAnsi="Garamond"/>
                  <w:sz w:val="18"/>
                  <w:szCs w:val="18"/>
                </w:rPr>
                <w:t>CompanyVATRegistrationNo</w:t>
              </w:r>
              <w:proofErr w:type="spellEnd"/>
            </w:p>
          </w:tc>
        </w:sdtContent>
      </w:sdt>
      <w:sdt>
        <w:sdtPr>
          <w:rPr>
            <w:rFonts w:ascii="Garamond" w:hAnsi="Garamond"/>
            <w:sz w:val="18"/>
            <w:szCs w:val="18"/>
          </w:r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50ADFEEA" w14:textId="77777777">
              <w:pPr>
                <w:rPr>
                  <w:rFonts w:ascii="Garamond" w:hAnsi="Garamond"/>
                  <w:sz w:val="18"/>
                  <w:szCs w:val="18"/>
                </w:rPr>
              </w:pPr>
              <w:proofErr w:type="spellStart"/>
              <w:r w:rsidRPr="00BF4ACD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Garamond" w:hAnsi="Garamond"/>
            <w:sz w:val="18"/>
            <w:szCs w:val="18"/>
          </w:r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3E194454" w14:textId="77777777">
              <w:pPr>
                <w:rPr>
                  <w:rFonts w:ascii="Garamond" w:hAnsi="Garamond"/>
                  <w:sz w:val="18"/>
                  <w:szCs w:val="18"/>
                </w:rPr>
              </w:pPr>
              <w:proofErr w:type="spellStart"/>
              <w:r w:rsidRPr="00BF4ACD">
                <w:rPr>
                  <w:rFonts w:ascii="Garamond" w:hAnsi="Garamond"/>
                  <w:sz w:val="18"/>
                  <w:szCs w:val="18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Garamond" w:hAnsi="Garamond"/>
            <w:sz w:val="18"/>
            <w:szCs w:val="18"/>
          </w:r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BF4ACD" w:rsidR="00873B21" w:rsidP="00873B21" w:rsidRDefault="00873B21" w14:paraId="6A5F24E0" w14:textId="77777777">
              <w:pPr>
                <w:rPr>
                  <w:rFonts w:ascii="Garamond" w:hAnsi="Garamond"/>
                  <w:sz w:val="18"/>
                  <w:szCs w:val="18"/>
                </w:rPr>
              </w:pPr>
              <w:proofErr w:type="spellStart"/>
              <w:r w:rsidRPr="00BF4ACD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p>
          </w:tc>
        </w:sdtContent>
      </w:sdt>
    </w:tr>
    <w:tr w:rsidRPr="00BF4ACD" w:rsidR="00491F51" w:rsidTr="00782744" w14:paraId="24F23E83" w14:textId="77777777">
      <w:sdt>
        <w:sdtPr>
          <w:rPr>
            <w:rFonts w:ascii="Century Gothic" w:hAnsi="Century Gothic"/>
            <w:color w:val="0070C0"/>
          </w:r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03312C90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BF4ACD">
                <w:rPr>
                  <w:rFonts w:ascii="Century Gothic" w:hAnsi="Century Gothic"/>
                  <w:color w:val="0070C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10873ACD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BF4ACD">
                <w:rPr>
                  <w:rFonts w:ascii="Century Gothic" w:hAnsi="Century Gothic"/>
                  <w:color w:val="0070C0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2EE77D94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r w:rsidRPr="00BF4ACD">
                <w:rPr>
                  <w:rFonts w:ascii="Century Gothic" w:hAnsi="Century Gothic"/>
                  <w:color w:val="0070C0"/>
                  <w:lang w:val="da-DK"/>
                </w:rPr>
                <w:t>CompanySWIFT_Lbl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BF4ACD" w:rsidR="00873B21" w:rsidP="00873B21" w:rsidRDefault="00873B21" w14:paraId="01C95C9A" w14:textId="77777777">
              <w:pPr>
                <w:pStyle w:val="Ttulo2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BF4ACD">
                <w:rPr>
                  <w:rFonts w:ascii="Century Gothic" w:hAnsi="Century Gothic"/>
                  <w:color w:val="0070C0"/>
                </w:rPr>
                <w:t>CompanyGiroNo_Lbl</w:t>
              </w:r>
              <w:proofErr w:type="spellEnd"/>
            </w:p>
          </w:tc>
        </w:sdtContent>
      </w:sdt>
    </w:tr>
    <w:tr w:rsidRPr="00BF4ACD" w:rsidR="00873B21" w:rsidTr="00782744" w14:paraId="1E63BC65" w14:textId="77777777">
      <w:tc>
        <w:tcPr>
          <w:tcW w:w="1250" w:type="pct"/>
        </w:tcPr>
        <w:p w:rsidRPr="00BF4ACD" w:rsidR="00873B21" w:rsidP="00873B21" w:rsidRDefault="00000000" w14:paraId="7C54F4C4" w14:textId="77777777">
          <w:pPr>
            <w:pStyle w:val="Sinespaciado"/>
            <w:rPr>
              <w:rFonts w:ascii="Garamond" w:hAnsi="Garamond"/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BF4ACD" w:rsidR="00873B21">
                <w:rPr>
                  <w:rFonts w:ascii="Garamond" w:hAnsi="Garamond"/>
                  <w:sz w:val="18"/>
                  <w:szCs w:val="18"/>
                </w:rPr>
                <w:t>CompanyBankBranchNo</w:t>
              </w:r>
              <w:proofErr w:type="spellEnd"/>
            </w:sdtContent>
          </w:sdt>
          <w:r w:rsidRPr="00BF4ACD" w:rsidR="00873B21">
            <w:rPr>
              <w:rFonts w:ascii="Garamond" w:hAnsi="Garamond"/>
              <w:sz w:val="18"/>
              <w:szCs w:val="18"/>
            </w:rPr>
            <w:t xml:space="preserve"> </w:t>
          </w:r>
          <w:sdt>
            <w:sdtPr>
              <w:rPr>
                <w:rFonts w:ascii="Garamond" w:hAnsi="Garamond"/>
                <w:sz w:val="18"/>
                <w:szCs w:val="18"/>
              </w:r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BF4ACD" w:rsidR="00873B21">
                <w:rPr>
                  <w:rFonts w:ascii="Garamond" w:hAnsi="Garamond"/>
                  <w:sz w:val="18"/>
                  <w:szCs w:val="18"/>
                </w:rPr>
                <w:t>CompanyBankAccountNo</w:t>
              </w:r>
              <w:proofErr w:type="spellEnd"/>
            </w:sdtContent>
          </w:sdt>
        </w:p>
      </w:tc>
      <w:sdt>
        <w:sdtPr>
          <w:rPr>
            <w:rFonts w:ascii="Garamond" w:hAnsi="Garamond"/>
            <w:sz w:val="18"/>
            <w:szCs w:val="18"/>
          </w:r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623EF77D" w14:textId="77777777">
              <w:pPr>
                <w:pStyle w:val="Sinespaciado"/>
                <w:rPr>
                  <w:rFonts w:ascii="Garamond" w:hAnsi="Garamond"/>
                  <w:sz w:val="18"/>
                  <w:szCs w:val="18"/>
                </w:rPr>
              </w:pPr>
              <w:proofErr w:type="spellStart"/>
              <w:r w:rsidRPr="00BF4ACD">
                <w:rPr>
                  <w:rFonts w:ascii="Garamond" w:hAnsi="Garamond"/>
                  <w:sz w:val="18"/>
                  <w:szCs w:val="18"/>
                </w:rPr>
                <w:t>CompanyIBAN</w:t>
              </w:r>
              <w:proofErr w:type="spellEnd"/>
            </w:p>
          </w:tc>
        </w:sdtContent>
      </w:sdt>
      <w:sdt>
        <w:sdtPr>
          <w:rPr>
            <w:rFonts w:ascii="Garamond" w:hAnsi="Garamond"/>
            <w:sz w:val="18"/>
            <w:szCs w:val="18"/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Pr="00BF4ACD" w:rsidR="00873B21" w:rsidP="00873B21" w:rsidRDefault="00873B21" w14:paraId="24A97305" w14:textId="77777777">
              <w:pPr>
                <w:pStyle w:val="Sinespaciado"/>
                <w:rPr>
                  <w:rFonts w:ascii="Garamond" w:hAnsi="Garamond"/>
                  <w:sz w:val="18"/>
                  <w:szCs w:val="18"/>
                </w:rPr>
              </w:pPr>
              <w:r w:rsidRPr="00BF4ACD">
                <w:rPr>
                  <w:rFonts w:ascii="Garamond" w:hAnsi="Garamond"/>
                  <w:sz w:val="18"/>
                  <w:szCs w:val="18"/>
                  <w:lang w:val="da-DK"/>
                </w:rPr>
                <w:t>CompanySWIFT</w:t>
              </w:r>
            </w:p>
          </w:tc>
        </w:sdtContent>
      </w:sdt>
      <w:sdt>
        <w:sdtPr>
          <w:rPr>
            <w:rFonts w:ascii="Garamond" w:hAnsi="Garamond"/>
            <w:sz w:val="18"/>
            <w:szCs w:val="18"/>
          </w:r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BF4ACD" w:rsidR="00873B21" w:rsidP="00873B21" w:rsidRDefault="00873B21" w14:paraId="13AE3CEB" w14:textId="77777777">
              <w:pPr>
                <w:pStyle w:val="Sinespaciado"/>
                <w:rPr>
                  <w:rFonts w:ascii="Garamond" w:hAnsi="Garamond"/>
                  <w:sz w:val="18"/>
                  <w:szCs w:val="18"/>
                </w:rPr>
              </w:pPr>
              <w:proofErr w:type="spellStart"/>
              <w:r w:rsidRPr="00BF4ACD">
                <w:rPr>
                  <w:rFonts w:ascii="Garamond" w:hAnsi="Garamond"/>
                  <w:sz w:val="18"/>
                  <w:szCs w:val="18"/>
                </w:rPr>
                <w:t>CompanyGiroNo</w:t>
              </w:r>
              <w:proofErr w:type="spellEnd"/>
            </w:p>
          </w:tc>
        </w:sdtContent>
      </w:sdt>
    </w:tr>
  </w:tbl>
  <w:p w:rsidRPr="00BF4ACD" w:rsidR="00873B21" w:rsidRDefault="00873B21" w14:paraId="733F2AEE" w14:textId="77777777">
    <w:pPr>
      <w:pStyle w:val="Piedepgina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465" w:rsidP="00E40C63" w:rsidRDefault="00F51465" w14:paraId="2D8F5311" w14:textId="77777777">
      <w:pPr>
        <w:spacing w:after="0"/>
      </w:pPr>
      <w:r>
        <w:separator/>
      </w:r>
    </w:p>
  </w:footnote>
  <w:footnote w:type="continuationSeparator" w:id="0">
    <w:p w:rsidR="00F51465" w:rsidP="00E40C63" w:rsidRDefault="00F51465" w14:paraId="3C143E9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61C6EF61">
          <w:pPr>
            <w:rPr>
              <w:rStyle w:val="Textoennegrita"/>
            </w:rPr>
          </w:pPr>
          <w:sdt>
            <w:sdtPr>
              <w:rPr>
                <w:rStyle w:val="Textoennegrita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="00387FE0">
                <w:rPr>
                  <w:rStyle w:val="Textoennegrita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tulo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tulo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Encabezado"/>
          </w:pPr>
        </w:p>
      </w:tc>
    </w:tr>
  </w:tbl>
  <w:p w:rsidRPr="001D1CE2" w:rsidR="00D6006D" w:rsidP="00D6006D" w:rsidRDefault="00D6006D" w14:paraId="7DBFFA0F" w14:textId="77777777">
    <w:pPr>
      <w:pStyle w:val="Encabezado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4242"/>
    </w:tblGrid>
    <w:tr w:rsidR="00DF6462" w:rsidTr="00491F51" w14:paraId="7E607DA1" w14:textId="77777777">
      <w:tc>
        <w:tcPr>
          <w:tcW w:w="5954" w:type="dxa"/>
        </w:tcPr>
        <w:p w:rsidRPr="00491F51" w:rsidR="00DF6462" w:rsidP="00DF6462" w:rsidRDefault="00000000" w14:paraId="5170CE13" w14:textId="7E3BD6AD">
          <w:pPr>
            <w:pStyle w:val="Ttulo"/>
            <w:rPr>
              <w:rFonts w:ascii="Century Gothic" w:hAnsi="Century Gothic"/>
              <w:color w:val="0070C0"/>
              <w:sz w:val="40"/>
              <w:szCs w:val="24"/>
              <w:lang w:val="es-419"/>
            </w:rPr>
          </w:pPr>
          <w:sdt>
            <w:sdtPr>
              <w:rPr>
                <w:rFonts w:ascii="Century Gothic" w:hAnsi="Century Gothic"/>
                <w:color w:val="0070C0"/>
                <w:sz w:val="40"/>
                <w:szCs w:val="24"/>
                <w:lang w:val="es-419"/>
              </w:r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491F51" w:rsidR="00C505DB">
                <w:rPr>
                  <w:rFonts w:ascii="Century Gothic" w:hAnsi="Century Gothic"/>
                  <w:color w:val="0070C0"/>
                  <w:sz w:val="40"/>
                  <w:szCs w:val="24"/>
                  <w:lang w:val="es-419"/>
                </w:rPr>
                <w:t>DocumentTitle</w:t>
              </w:r>
              <w:proofErr w:type="spellEnd"/>
            </w:sdtContent>
          </w:sdt>
          <w:r w:rsidR="0077373B">
            <w:rPr>
              <w:rFonts w:ascii="Century Gothic" w:hAnsi="Century Gothic"/>
              <w:color w:val="0070C0"/>
              <w:sz w:val="40"/>
              <w:szCs w:val="24"/>
              <w:lang w:val="es-419"/>
            </w:rPr>
            <w:t xml:space="preserve">  </w:t>
          </w:r>
          <w:sdt>
            <w:sdtPr>
              <w:rPr>
                <w:rFonts w:ascii="Century Gothic" w:hAnsi="Century Gothic"/>
                <w:color w:val="0070C0"/>
                <w:sz w:val="40"/>
                <w:szCs w:val="24"/>
                <w:lang w:val="es-419"/>
              </w:r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="00387FE0">
                <w:rPr>
                  <w:rFonts w:ascii="Century Gothic" w:hAnsi="Century Gothic"/>
                  <w:color w:val="0070C0"/>
                  <w:sz w:val="40"/>
                  <w:szCs w:val="24"/>
                  <w:lang w:val="es-419"/>
                </w:rPr>
                <w:t>DocumentNo</w:t>
              </w:r>
              <w:proofErr w:type="spellEnd"/>
            </w:sdtContent>
          </w:sdt>
        </w:p>
        <w:p w:rsidRPr="00BF4ACD" w:rsidR="00DF6462" w:rsidP="00DF6462" w:rsidRDefault="00000000" w14:paraId="6F9E9B05" w14:textId="77777777">
          <w:pPr>
            <w:pStyle w:val="Subttulo"/>
            <w:rPr>
              <w:rFonts w:ascii="Garamond" w:hAnsi="Garamond"/>
              <w:sz w:val="18"/>
              <w:szCs w:val="16"/>
              <w:lang w:val="es-419"/>
            </w:rPr>
          </w:pPr>
          <w:sdt>
            <w:sdtPr>
              <w:rPr>
                <w:rFonts w:ascii="Garamond" w:hAnsi="Garamond"/>
                <w:sz w:val="18"/>
                <w:szCs w:val="16"/>
                <w:lang w:val="es-419"/>
              </w:r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BF4ACD" w:rsidR="00DF6462">
                <w:rPr>
                  <w:rFonts w:ascii="Garamond" w:hAnsi="Garamond"/>
                  <w:sz w:val="18"/>
                  <w:szCs w:val="16"/>
                  <w:lang w:val="es-419"/>
                </w:rPr>
                <w:t>DocumentDate</w:t>
              </w:r>
              <w:proofErr w:type="spellEnd"/>
            </w:sdtContent>
          </w:sdt>
        </w:p>
        <w:p w:rsidRPr="00BF4ACD" w:rsidR="00DF6462" w:rsidP="00DF6462" w:rsidRDefault="00000000" w14:paraId="32AE1324" w14:textId="77777777">
          <w:pPr>
            <w:pStyle w:val="Subttulo"/>
            <w:rPr>
              <w:rFonts w:ascii="Garamond" w:hAnsi="Garamond"/>
              <w:sz w:val="18"/>
              <w:szCs w:val="16"/>
              <w:lang w:val="es-419"/>
            </w:rPr>
          </w:pPr>
          <w:sdt>
            <w:sdtPr>
              <w:rPr>
                <w:rFonts w:ascii="Garamond" w:hAnsi="Garamond"/>
                <w:sz w:val="18"/>
                <w:szCs w:val="16"/>
                <w:lang w:val="es-419"/>
              </w:r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BF4ACD" w:rsidR="00DF6462">
                <w:rPr>
                  <w:rFonts w:ascii="Garamond" w:hAnsi="Garamond"/>
                  <w:sz w:val="18"/>
                  <w:szCs w:val="16"/>
                  <w:lang w:val="es-419"/>
                </w:rPr>
                <w:t>Page_Lbl</w:t>
              </w:r>
              <w:proofErr w:type="spellEnd"/>
            </w:sdtContent>
          </w:sdt>
          <w:r w:rsidRPr="00BF4ACD" w:rsidR="00DF6462">
            <w:rPr>
              <w:rFonts w:ascii="Garamond" w:hAnsi="Garamond"/>
              <w:sz w:val="18"/>
              <w:szCs w:val="16"/>
              <w:lang w:val="es-419"/>
            </w:rPr>
            <w:t xml:space="preserve">  </w:t>
          </w:r>
          <w:r w:rsidRPr="00BF4ACD" w:rsidR="00DF6462">
            <w:rPr>
              <w:rFonts w:ascii="Garamond" w:hAnsi="Garamond"/>
              <w:sz w:val="18"/>
              <w:szCs w:val="16"/>
            </w:rPr>
            <w:fldChar w:fldCharType="begin"/>
          </w:r>
          <w:r w:rsidRPr="00BF4ACD" w:rsidR="00DF6462">
            <w:rPr>
              <w:rFonts w:ascii="Garamond" w:hAnsi="Garamond"/>
              <w:sz w:val="18"/>
              <w:szCs w:val="16"/>
              <w:lang w:val="es-419"/>
            </w:rPr>
            <w:instrText xml:space="preserve"> PAGE  \* Arabic  \* MERGEFORMAT </w:instrText>
          </w:r>
          <w:r w:rsidRPr="00BF4ACD" w:rsidR="00DF6462">
            <w:rPr>
              <w:rFonts w:ascii="Garamond" w:hAnsi="Garamond"/>
              <w:sz w:val="18"/>
              <w:szCs w:val="16"/>
            </w:rPr>
            <w:fldChar w:fldCharType="separate"/>
          </w:r>
          <w:r w:rsidRPr="00BF4ACD" w:rsidR="002D3C8D">
            <w:rPr>
              <w:rFonts w:ascii="Garamond" w:hAnsi="Garamond"/>
              <w:noProof/>
              <w:sz w:val="18"/>
              <w:szCs w:val="16"/>
              <w:lang w:val="es-419"/>
            </w:rPr>
            <w:t>1</w:t>
          </w:r>
          <w:r w:rsidRPr="00BF4ACD" w:rsidR="00DF6462">
            <w:rPr>
              <w:rFonts w:ascii="Garamond" w:hAnsi="Garamond"/>
              <w:sz w:val="18"/>
              <w:szCs w:val="16"/>
            </w:rPr>
            <w:fldChar w:fldCharType="end"/>
          </w:r>
          <w:r w:rsidRPr="00BF4ACD" w:rsidR="00DF6462">
            <w:rPr>
              <w:rFonts w:ascii="Garamond" w:hAnsi="Garamond"/>
              <w:sz w:val="18"/>
              <w:szCs w:val="16"/>
              <w:lang w:val="es-419"/>
            </w:rPr>
            <w:t xml:space="preserve"> / </w:t>
          </w:r>
          <w:r w:rsidRPr="00BF4ACD">
            <w:rPr>
              <w:rFonts w:ascii="Garamond" w:hAnsi="Garamond"/>
              <w:sz w:val="18"/>
              <w:szCs w:val="16"/>
            </w:rPr>
            <w:fldChar w:fldCharType="begin"/>
          </w:r>
          <w:r w:rsidRPr="00BF4ACD">
            <w:rPr>
              <w:rFonts w:ascii="Garamond" w:hAnsi="Garamond"/>
              <w:sz w:val="18"/>
              <w:szCs w:val="16"/>
              <w:lang w:val="es-419"/>
            </w:rPr>
            <w:instrText xml:space="preserve"> NUMPAGES  \* Arabic  \* MERGEFORMAT </w:instrText>
          </w:r>
          <w:r w:rsidRPr="00BF4ACD">
            <w:rPr>
              <w:rFonts w:ascii="Garamond" w:hAnsi="Garamond"/>
              <w:sz w:val="18"/>
              <w:szCs w:val="16"/>
            </w:rPr>
            <w:fldChar w:fldCharType="separate"/>
          </w:r>
          <w:r w:rsidRPr="00BF4ACD" w:rsidR="002D3C8D">
            <w:rPr>
              <w:rFonts w:ascii="Garamond" w:hAnsi="Garamond"/>
              <w:noProof/>
              <w:sz w:val="18"/>
              <w:szCs w:val="16"/>
              <w:lang w:val="es-419"/>
            </w:rPr>
            <w:t>1</w:t>
          </w:r>
          <w:r w:rsidRPr="00BF4ACD">
            <w:rPr>
              <w:rFonts w:ascii="Garamond" w:hAnsi="Garamond"/>
              <w:noProof/>
              <w:sz w:val="18"/>
              <w:szCs w:val="16"/>
            </w:rPr>
            <w:fldChar w:fldCharType="end"/>
          </w:r>
        </w:p>
        <w:p w:rsidRPr="00491F51" w:rsidR="00DF6462" w:rsidRDefault="00DF6462" w14:paraId="5B211D86" w14:textId="77777777">
          <w:pPr>
            <w:pStyle w:val="Encabezado"/>
            <w:rPr>
              <w:lang w:val="es-419"/>
            </w:rPr>
          </w:pPr>
        </w:p>
      </w:tc>
      <w:tc>
        <w:tcPr>
          <w:tcW w:w="4242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Encabezado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5CE56523">
                    <wp:extent cx="1247718" cy="1247718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47718" cy="12477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4051"/>
    <w:rsid w:val="00032E69"/>
    <w:rsid w:val="000357EB"/>
    <w:rsid w:val="00070EE8"/>
    <w:rsid w:val="00074151"/>
    <w:rsid w:val="000844A3"/>
    <w:rsid w:val="00096133"/>
    <w:rsid w:val="000A3C3A"/>
    <w:rsid w:val="000A61FB"/>
    <w:rsid w:val="000A665A"/>
    <w:rsid w:val="000D5A6D"/>
    <w:rsid w:val="000E071F"/>
    <w:rsid w:val="00103846"/>
    <w:rsid w:val="0011793B"/>
    <w:rsid w:val="00126D5A"/>
    <w:rsid w:val="00132902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4460D"/>
    <w:rsid w:val="00355E20"/>
    <w:rsid w:val="00374316"/>
    <w:rsid w:val="0038349C"/>
    <w:rsid w:val="003847D9"/>
    <w:rsid w:val="00387FE0"/>
    <w:rsid w:val="00394029"/>
    <w:rsid w:val="003A31D7"/>
    <w:rsid w:val="003A7E69"/>
    <w:rsid w:val="003B1D59"/>
    <w:rsid w:val="003D120B"/>
    <w:rsid w:val="003D4B80"/>
    <w:rsid w:val="003E2178"/>
    <w:rsid w:val="003F77E2"/>
    <w:rsid w:val="00447141"/>
    <w:rsid w:val="00485673"/>
    <w:rsid w:val="00491F51"/>
    <w:rsid w:val="00492354"/>
    <w:rsid w:val="004A4D71"/>
    <w:rsid w:val="004B22F6"/>
    <w:rsid w:val="004B47ED"/>
    <w:rsid w:val="004B6FE5"/>
    <w:rsid w:val="004B7D1A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0382"/>
    <w:rsid w:val="005F2559"/>
    <w:rsid w:val="005F5EC9"/>
    <w:rsid w:val="005F6BCC"/>
    <w:rsid w:val="0060202A"/>
    <w:rsid w:val="00610A30"/>
    <w:rsid w:val="00612ABF"/>
    <w:rsid w:val="006245DA"/>
    <w:rsid w:val="0063310C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373B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1D5B"/>
    <w:rsid w:val="008E766D"/>
    <w:rsid w:val="008F0A38"/>
    <w:rsid w:val="009072D1"/>
    <w:rsid w:val="00916AAB"/>
    <w:rsid w:val="00916F82"/>
    <w:rsid w:val="0092542A"/>
    <w:rsid w:val="00933DB5"/>
    <w:rsid w:val="00934729"/>
    <w:rsid w:val="00943A17"/>
    <w:rsid w:val="009453BC"/>
    <w:rsid w:val="00954C6C"/>
    <w:rsid w:val="00966D04"/>
    <w:rsid w:val="009758B3"/>
    <w:rsid w:val="009761FF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5356B"/>
    <w:rsid w:val="00A76F36"/>
    <w:rsid w:val="00A9010E"/>
    <w:rsid w:val="00A940EF"/>
    <w:rsid w:val="00A9726D"/>
    <w:rsid w:val="00AB4187"/>
    <w:rsid w:val="00AE055E"/>
    <w:rsid w:val="00AF1EDD"/>
    <w:rsid w:val="00AF4452"/>
    <w:rsid w:val="00B01DA6"/>
    <w:rsid w:val="00B10B4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BF4ACD"/>
    <w:rsid w:val="00C06E02"/>
    <w:rsid w:val="00C27C1A"/>
    <w:rsid w:val="00C3658F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113A0"/>
    <w:rsid w:val="00D21D63"/>
    <w:rsid w:val="00D235D0"/>
    <w:rsid w:val="00D36DF1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02AC5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1465"/>
    <w:rsid w:val="00F575C0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6concolores-nfasis5">
    <w:name w:val="List Table 6 Colorful Accent 5"/>
    <w:basedOn w:val="Tabla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AE7F4E16C4D66BF7B1E0E6F96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026A-1FD4-4E6A-A022-AC9B5A548CDA}"/>
      </w:docPartPr>
      <w:docPartBody>
        <w:p w:rsidR="007739C9" w:rsidRDefault="004855E9" w:rsidP="004855E9">
          <w:pPr>
            <w:pStyle w:val="295AE7F4E16C4D66BF7B1E0E6F968C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EA3F93FC4CA47ABA3CBF6676EF0C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1FA2-2D54-4807-8BD2-16F5A2BAAA79}"/>
      </w:docPartPr>
      <w:docPartBody>
        <w:p w:rsidR="007739C9" w:rsidRDefault="004855E9" w:rsidP="004855E9">
          <w:pPr>
            <w:pStyle w:val="1EA3F93FC4CA47ABA3CBF6676EF0CFE7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6B69A406B947258104AC967641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786C-FAE6-4D7D-ABD9-F978DEF3E0B5}"/>
      </w:docPartPr>
      <w:docPartBody>
        <w:p w:rsidR="007739C9" w:rsidRDefault="004855E9" w:rsidP="004855E9">
          <w:pPr>
            <w:pStyle w:val="A06B69A406B947258104AC9676415A66"/>
          </w:pPr>
          <w:r w:rsidRPr="00E423D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947B9EAD7234413B4C3ED9569459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0988-70CA-466D-8322-F9132668EC5B}"/>
      </w:docPartPr>
      <w:docPartBody>
        <w:p w:rsidR="007739C9" w:rsidRDefault="004855E9" w:rsidP="004855E9">
          <w:pPr>
            <w:pStyle w:val="9947B9EAD7234413B4C3ED95694599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20586EBD56455BB2B7CC12B6B9F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65C6-0E48-4360-AF00-FA4D056F5ED7}"/>
      </w:docPartPr>
      <w:docPartBody>
        <w:p w:rsidR="007739C9" w:rsidRDefault="004855E9" w:rsidP="004855E9">
          <w:pPr>
            <w:pStyle w:val="FC20586EBD56455BB2B7CC12B6B9FC1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046F4716CFA47319938429EDDA6F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CA66-F181-43A8-8085-0DBF1918F186}"/>
      </w:docPartPr>
      <w:docPartBody>
        <w:p w:rsidR="007739C9" w:rsidRDefault="004855E9" w:rsidP="004855E9">
          <w:pPr>
            <w:pStyle w:val="C046F4716CFA47319938429EDDA6F3E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99AAD88ED3F4C61A2858AFBF8C5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E86D-929D-4D76-8CD4-E714703A9384}"/>
      </w:docPartPr>
      <w:docPartBody>
        <w:p w:rsidR="007739C9" w:rsidRDefault="004855E9" w:rsidP="004855E9">
          <w:pPr>
            <w:pStyle w:val="E99AAD88ED3F4C61A2858AFBF8C5B42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1000E6A5324710B768DF938E643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B0D82-BDA5-4B6E-AFA8-56E1B277B8B5}"/>
      </w:docPartPr>
      <w:docPartBody>
        <w:p w:rsidR="007739C9" w:rsidRDefault="004855E9" w:rsidP="004855E9">
          <w:pPr>
            <w:pStyle w:val="201000E6A5324710B768DF938E643CE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354F8755EC04FABA5188613D3398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5FCF9-2936-4BAD-A54A-A579C306E936}"/>
      </w:docPartPr>
      <w:docPartBody>
        <w:p w:rsidR="007739C9" w:rsidRDefault="004855E9" w:rsidP="004855E9">
          <w:pPr>
            <w:pStyle w:val="C354F8755EC04FABA5188613D339896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F244B2A6EF4A02A6D2E99B4530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D16CF-F753-47DC-85D1-A397E63E1324}"/>
      </w:docPartPr>
      <w:docPartBody>
        <w:p w:rsidR="007739C9" w:rsidRDefault="004855E9" w:rsidP="004855E9">
          <w:pPr>
            <w:pStyle w:val="67F244B2A6EF4A02A6D2E99B4530CD78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8EE924662A4121B82C2EA28AE6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1FE15-AA3B-4446-B414-E31499A04831}"/>
      </w:docPartPr>
      <w:docPartBody>
        <w:p w:rsidR="007739C9" w:rsidRDefault="004855E9" w:rsidP="004855E9">
          <w:pPr>
            <w:pStyle w:val="9E8EE924662A4121B82C2EA28AE627D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5DEC05AB34341CAA93C34568188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A1435-77C6-4FFB-8260-AAF7FAC0B911}"/>
      </w:docPartPr>
      <w:docPartBody>
        <w:p w:rsidR="007739C9" w:rsidRDefault="004855E9" w:rsidP="004855E9">
          <w:pPr>
            <w:pStyle w:val="C5DEC05AB34341CAA93C34568188FEC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0D6B73"/>
    <w:rsid w:val="000F24B3"/>
    <w:rsid w:val="00181188"/>
    <w:rsid w:val="00196EF6"/>
    <w:rsid w:val="002B11B6"/>
    <w:rsid w:val="00305D63"/>
    <w:rsid w:val="0036235E"/>
    <w:rsid w:val="0036254D"/>
    <w:rsid w:val="00391B77"/>
    <w:rsid w:val="00446A13"/>
    <w:rsid w:val="004855E9"/>
    <w:rsid w:val="004F6254"/>
    <w:rsid w:val="005136F4"/>
    <w:rsid w:val="005D76DE"/>
    <w:rsid w:val="00643A7B"/>
    <w:rsid w:val="00656BBE"/>
    <w:rsid w:val="00727394"/>
    <w:rsid w:val="007739C9"/>
    <w:rsid w:val="007D3ACA"/>
    <w:rsid w:val="007F030F"/>
    <w:rsid w:val="0084743F"/>
    <w:rsid w:val="008E0D2D"/>
    <w:rsid w:val="00945954"/>
    <w:rsid w:val="009B39D8"/>
    <w:rsid w:val="00A57E05"/>
    <w:rsid w:val="00AA317A"/>
    <w:rsid w:val="00D333D8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55E9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  <w:style w:type="paragraph" w:customStyle="1" w:styleId="DF49B3033A8044A5850F941F32F97E11">
    <w:name w:val="DF49B3033A8044A5850F941F32F97E11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0CB107AE42E43A8A0EB893B395EA68D">
    <w:name w:val="40CB107AE42E43A8A0EB893B395EA68D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CB41A13437D42DC8D482B5B5B0E8D92">
    <w:name w:val="8CB41A13437D42DC8D482B5B5B0E8D92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953F076DC5403ABD2FAA1D5E30E42C">
    <w:name w:val="61953F076DC5403ABD2FAA1D5E30E42C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D07306668D44A13B29C0E0E575E53CA">
    <w:name w:val="7D07306668D44A13B29C0E0E575E53CA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A2DEFBDB7224668B926B14D1EFFDF2C">
    <w:name w:val="5A2DEFBDB7224668B926B14D1EFFDF2C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58094EF2B842B49D6D46F67AF15756">
    <w:name w:val="5558094EF2B842B49D6D46F67AF15756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4B8BF2A07D4BC1A95D06092F817FF1">
    <w:name w:val="004B8BF2A07D4BC1A95D06092F817FF1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38B86B88C0F49F7A6AB97B7FD89ED10">
    <w:name w:val="138B86B88C0F49F7A6AB97B7FD89ED10"/>
    <w:rsid w:val="000F24B3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09AEC90CF994691A869A84665411512">
    <w:name w:val="B09AEC90CF994691A869A84665411512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210193D3F3F4210B929B125F4D1D814">
    <w:name w:val="8210193D3F3F4210B929B125F4D1D814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E4C3632C18C4B23BAC1CCF034583ACF">
    <w:name w:val="6E4C3632C18C4B23BAC1CCF034583ACF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34A4577DA37419F9557E698AD3E11EA">
    <w:name w:val="B34A4577DA37419F9557E698AD3E11EA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40AB52D33B34B08B519BD4DA36D0C6C">
    <w:name w:val="340AB52D33B34B08B519BD4DA36D0C6C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3E0B799EA9F45B88549A868F0B15A81">
    <w:name w:val="53E0B799EA9F45B88549A868F0B15A81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8F566FE081D41D1866DB80551E645CC">
    <w:name w:val="78F566FE081D41D1866DB80551E645CC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A93DF116A74927BCE1A319A8BE4D99">
    <w:name w:val="61A93DF116A74927BCE1A319A8BE4D99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38B050D527B42469070716EA803D920">
    <w:name w:val="638B050D527B42469070716EA803D920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F6F3D46129C4826B38480F1A0117B2F">
    <w:name w:val="0F6F3D46129C4826B38480F1A0117B2F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0A5CA67BDFE42F9966995880CE04EF5">
    <w:name w:val="B0A5CA67BDFE42F9966995880CE04EF5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7E4A95941044BA086BCAB356A995876">
    <w:name w:val="E7E4A95941044BA086BCAB356A995876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840D26E45714545817C5B688BD249A0">
    <w:name w:val="A840D26E45714545817C5B688BD249A0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60C17E603134C679DBD9E1F2C5C2BF3">
    <w:name w:val="460C17E603134C679DBD9E1F2C5C2BF3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AE8FEEBD21A4B8B8A9AC6E12A9A51F7">
    <w:name w:val="7AE8FEEBD21A4B8B8A9AC6E12A9A51F7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5BE6D7116E0467AABA65A8684A3C2CD">
    <w:name w:val="E5BE6D7116E0467AABA65A8684A3C2CD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963C4421A784BD1AE4CFEE925D3B75E">
    <w:name w:val="F963C4421A784BD1AE4CFEE925D3B75E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789B3C786E546D392AE2798E31358F5">
    <w:name w:val="5789B3C786E546D392AE2798E31358F5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34A670E94494E22BA1ADF3E1C4F6FEA">
    <w:name w:val="A34A670E94494E22BA1ADF3E1C4F6FEA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5A9565F3EAC4F6FA74404797322929D">
    <w:name w:val="95A9565F3EAC4F6FA74404797322929D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C10898D070E4E9281AB490391006073">
    <w:name w:val="2C10898D070E4E9281AB490391006073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265AD11839F438D87441A3968340F05">
    <w:name w:val="E265AD11839F438D87441A3968340F05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7528B27DCCD4E9BB56522753393C936">
    <w:name w:val="E7528B27DCCD4E9BB56522753393C936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F941634C91A4257979B700B99518230">
    <w:name w:val="BF941634C91A4257979B700B99518230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D8520098D6341F4B42FE62846375674">
    <w:name w:val="7D8520098D6341F4B42FE62846375674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D5CACDE3F8B4E5C8535568D75B5480C">
    <w:name w:val="BD5CACDE3F8B4E5C8535568D75B5480C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AB20629B8324E7E928E0F55B6FE96D7">
    <w:name w:val="EAB20629B8324E7E928E0F55B6FE96D7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283E3A90394447383586B490DBF6413">
    <w:name w:val="0283E3A90394447383586B490DBF6413"/>
    <w:rsid w:val="00D333D8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68455437EDE40078110F7B1858FECD6">
    <w:name w:val="768455437EDE40078110F7B1858FECD6"/>
    <w:rsid w:val="005D76D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3B2C1C5C85B4F429D3CA043F0E32E44">
    <w:name w:val="13B2C1C5C85B4F429D3CA043F0E32E44"/>
    <w:rsid w:val="005D76D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B8979B4ED241FD8724B9F359F6C5DE">
    <w:name w:val="F0B8979B4ED241FD8724B9F359F6C5DE"/>
    <w:rsid w:val="005D76D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710A51D3336462588EDC6C53F373F00">
    <w:name w:val="2710A51D3336462588EDC6C53F373F00"/>
    <w:rsid w:val="005D76D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4E6622B803442A89D64C5EF28082F18">
    <w:name w:val="84E6622B803442A89D64C5EF28082F18"/>
    <w:rsid w:val="005D76D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1C52F6F1964D5DB95282F39DD975DC">
    <w:name w:val="7E1C52F6F1964D5DB95282F39DD975DC"/>
    <w:rsid w:val="005D76D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5AE7F4E16C4D66BF7B1E0E6F968C5F">
    <w:name w:val="295AE7F4E16C4D66BF7B1E0E6F968C5F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EA3F93FC4CA47ABA3CBF6676EF0CFE7">
    <w:name w:val="1EA3F93FC4CA47ABA3CBF6676EF0CFE7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06B69A406B947258104AC9676415A66">
    <w:name w:val="A06B69A406B947258104AC9676415A66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947B9EAD7234413B4C3ED9569459914">
    <w:name w:val="9947B9EAD7234413B4C3ED9569459914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20586EBD56455BB2B7CC12B6B9FC12">
    <w:name w:val="FC20586EBD56455BB2B7CC12B6B9FC12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046F4716CFA47319938429EDDA6F3EE">
    <w:name w:val="C046F4716CFA47319938429EDDA6F3EE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99AAD88ED3F4C61A2858AFBF8C5B426">
    <w:name w:val="E99AAD88ED3F4C61A2858AFBF8C5B426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1000E6A5324710B768DF938E643CED">
    <w:name w:val="201000E6A5324710B768DF938E643CED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354F8755EC04FABA5188613D3398963">
    <w:name w:val="C354F8755EC04FABA5188613D3398963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467817A6DA4F5BAE9EF2892FC26D9D">
    <w:name w:val="7C467817A6DA4F5BAE9EF2892FC26D9D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919F8251A0C4822AAE61E3619A8F2F7">
    <w:name w:val="9919F8251A0C4822AAE61E3619A8F2F7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7F244B2A6EF4A02A6D2E99B4530CD78">
    <w:name w:val="67F244B2A6EF4A02A6D2E99B4530CD78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E8EE924662A4121B82C2EA28AE627DF">
    <w:name w:val="9E8EE924662A4121B82C2EA28AE627DF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5DEC05AB34341CAA93C34568188FEC4">
    <w:name w:val="C5DEC05AB34341CAA93C34568188FEC4"/>
    <w:rsid w:val="004855E9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L i n e _ D i s c o u n t _ A m o u n t > L i n e _ D i s c o u n t _ A m o u n t < / L i n e _ D i s c o u n t _ A m o u n t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2023-12-28T13:53:00Z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