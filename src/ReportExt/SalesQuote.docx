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52" w:type="pct"/>
        <w:tblInd w:w="-630" w:type="dxa"/>
        <w:shd w:val="clear" w:color="auto" w:fill="7E97AD" w:themeFill="accent1"/>
        <w:tblLayout w:type="fixed"/>
        <w:tblLook w:val="04A0" w:firstRow="1" w:lastRow="0" w:firstColumn="1" w:lastColumn="0" w:noHBand="0" w:noVBand="1"/>
      </w:tblPr>
      <w:tblGrid>
        <w:gridCol w:w="5836"/>
        <w:gridCol w:w="5234"/>
      </w:tblGrid>
      <w:tr w:rsidRPr="00500CDB" w:rsidR="00500CDB" w:rsidTr="005C79F4" w14:paraId="78D63CB2" w14:textId="77777777">
        <w:trPr>
          <w:trHeight w:val="576"/>
        </w:trPr>
        <w:tc>
          <w:tcPr>
            <w:tcW w:w="2636" w:type="pct"/>
            <w:shd w:val="clear" w:color="auto" w:fill="7E97AD" w:themeFill="accent1"/>
          </w:tcPr>
          <w:p w:rsidR="005A4F1A" w:rsidP="007314AC" w:rsidRDefault="00000000" w14:paraId="7D89F93B" w14:textId="77777777">
            <w:pPr>
              <w:pStyle w:val="Ttul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#Nav: /Header/DocumentTitle_Lbl"/>
                <w:tag w:val="#Nav: Standard_Sales_Quote/1304"/>
                <w:id w:val="-1644800585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DocumentTitle_Lbl[1]" w:storeItemID="{48D95FEC-B455-4CA7-BA04-5C230D0B37CF}"/>
                <w:text/>
              </w:sdtPr>
              <w:sdtContent>
                <w:proofErr w:type="spellStart"/>
                <w:r w:rsidR="00717B1A">
                  <w:rPr>
                    <w:color w:val="FFFFFF" w:themeColor="background1"/>
                  </w:rPr>
                  <w:t>DocumentTitle_Lbl</w:t>
                </w:r>
                <w:proofErr w:type="spellEnd"/>
              </w:sdtContent>
            </w:sdt>
            <w:r w:rsidR="00717B1A">
              <w:rPr>
                <w:color w:val="FFFFFF" w:themeColor="background1"/>
              </w:rPr>
              <w:t xml:space="preserve"> </w:t>
            </w:r>
            <w:sdt>
              <w:sdtPr>
                <w:rPr>
                  <w:color w:val="FFFFFF" w:themeColor="background1"/>
                </w:rPr>
                <w:alias w:val="#Nav: /Header/DocumentNo"/>
                <w:tag w:val="#Nav: Standard_Sales_Quote/1304"/>
                <w:id w:val="1714312729"/>
                <w:placeholder>
                  <w:docPart w:val="1E581DCF356A4975AA589469CE1250B2"/>
                </w:placeholder>
                <w:dataBinding w:prefixMappings="xmlns:ns0='urn:microsoft-dynamics-nav/reports/Standard_Sales_Quote/1304/'" w:xpath="/ns0:NavWordReportXmlPart[1]/ns0:Header[1]/ns0:DocumentNo[1]" w:storeItemID="{48D95FEC-B455-4CA7-BA04-5C230D0B37CF}"/>
                <w:text/>
              </w:sdtPr>
              <w:sdtContent>
                <w:proofErr w:type="spellStart"/>
                <w:r w:rsidRPr="00B038AC" w:rsidR="005A4F1A">
                  <w:rPr>
                    <w:color w:val="FFFFFF" w:themeColor="background1"/>
                  </w:rPr>
                  <w:t>DocumentNo</w:t>
                </w:r>
                <w:proofErr w:type="spellEnd"/>
              </w:sdtContent>
            </w:sdt>
          </w:p>
          <w:p w:rsidRPr="00127904" w:rsidR="00333A18" w:rsidP="007314AC" w:rsidRDefault="004512B8" w14:paraId="7E25C51F" w14:textId="4009BB62">
            <w:pPr>
              <w:rPr>
                <w:rFonts w:ascii="Cambria" w:hAnsi="Cambria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127904">
              <w:rPr>
                <w:rFonts w:ascii="Cambria" w:hAnsi="Cambria" w:cstheme="majorHAnsi"/>
                <w:b/>
                <w:bCs/>
                <w:color w:val="FFFFFF" w:themeColor="background1"/>
                <w:sz w:val="20"/>
                <w:szCs w:val="20"/>
              </w:rPr>
              <w:t>Expires in 30 Days</w:t>
            </w:r>
          </w:p>
        </w:tc>
        <w:sdt>
          <w:sdtPr>
            <w:rPr>
              <w:color w:val="FFFFFF" w:themeColor="background1"/>
            </w:rPr>
            <w:alias w:val="#Nav: /Header/DocumentDate"/>
            <w:tag w:val="#Nav: Standard_Sales_Quote/1304"/>
            <w:id w:val="-810170768"/>
            <w:placeholder>
              <w:docPart w:val="1E581DCF356A4975AA589469CE1250B2"/>
            </w:placeholder>
            <w:dataBinding w:prefixMappings="xmlns:ns0='urn:microsoft-dynamics-nav/reports/Standard_Sales_Quote/1304/'" w:xpath="/ns0:NavWordReportXmlPart[1]/ns0:Header[1]/ns0:DocumentDate[1]" w:storeItemID="{48D95FEC-B455-4CA7-BA04-5C230D0B37CF}"/>
            <w:text/>
          </w:sdtPr>
          <w:sdtContent>
            <w:tc>
              <w:tcPr>
                <w:tcW w:w="2364" w:type="pct"/>
                <w:shd w:val="clear" w:color="auto" w:fill="7E97AD" w:themeFill="accent1"/>
              </w:tcPr>
              <w:p w:rsidRPr="00500CDB" w:rsidR="005A4F1A" w:rsidP="007314AC" w:rsidRDefault="005A4F1A" w14:paraId="0A083B43" w14:textId="77777777">
                <w:pPr>
                  <w:pStyle w:val="Ttulo"/>
                  <w:jc w:val="right"/>
                  <w:rPr>
                    <w:color w:val="FFFFFF" w:themeColor="background1"/>
                  </w:rPr>
                </w:pPr>
                <w:r w:rsidRPr="00500CDB">
                  <w:rPr>
                    <w:color w:val="FFFFFF" w:themeColor="background1"/>
                    <w:lang w:val="da-DK"/>
                  </w:rPr>
                  <w:t>DocumentDate</w:t>
                </w:r>
              </w:p>
            </w:tc>
          </w:sdtContent>
        </w:sdt>
      </w:tr>
    </w:tbl>
    <w:p w:rsidRPr="002C5C90" w:rsidR="002C5C90" w:rsidP="002C5C90" w:rsidRDefault="002C5C90" w14:paraId="4DE3842E" w14:textId="77777777">
      <w:pPr>
        <w:spacing w:before="40" w:after="40"/>
        <w:rPr>
          <w:rFonts w:ascii="Cambria" w:hAnsi="Cambria" w:eastAsia="Cambria" w:cs="Times New Roman"/>
          <w:color w:val="595959"/>
          <w:kern w:val="20"/>
          <w:sz w:val="20"/>
          <w:szCs w:val="20"/>
        </w:rPr>
      </w:pPr>
    </w:p>
    <w:tbl>
      <w:tblPr>
        <w:tblW w:w="5252" w:type="pct"/>
        <w:tblInd w:w="-630" w:type="dxa"/>
        <w:tblLayout w:type="fixed"/>
        <w:tblLook w:val="04A0" w:firstRow="1" w:lastRow="0" w:firstColumn="1" w:lastColumn="0" w:noHBand="0" w:noVBand="1"/>
        <w:tblDescription w:val="Billing and shipping info table"/>
      </w:tblPr>
      <w:tblGrid>
        <w:gridCol w:w="2200"/>
        <w:gridCol w:w="2298"/>
        <w:gridCol w:w="2252"/>
        <w:gridCol w:w="2489"/>
        <w:gridCol w:w="1831"/>
      </w:tblGrid>
      <w:tr w:rsidRPr="002C5C90" w:rsidR="00B17089" w:rsidTr="00ED3661" w14:paraId="06E2F725" w14:textId="158B8283">
        <w:tc>
          <w:tcPr>
            <w:tcW w:w="994" w:type="pct"/>
            <w:tcBorders>
              <w:bottom w:val="single" w:color="7E97AD" w:sz="4" w:space="0"/>
            </w:tcBorders>
          </w:tcPr>
          <w:p w:rsidRPr="002C5C90" w:rsidR="00B17089" w:rsidP="00337334" w:rsidRDefault="00B17089" w14:paraId="2C52BAF2" w14:textId="0488218F">
            <w:pPr>
              <w:spacing w:before="40" w:after="40"/>
              <w:rPr>
                <w:rFonts w:ascii="Calibri" w:hAnsi="Calibri" w:eastAsia="Cambria" w:cs="Calibri"/>
                <w:caps/>
                <w:color w:val="7E97AD"/>
                <w:kern w:val="20"/>
                <w:sz w:val="20"/>
                <w:szCs w:val="20"/>
              </w:rPr>
            </w:pPr>
            <w:r>
              <w:rPr>
                <w:rFonts w:ascii="Calibri" w:hAnsi="Calibri" w:eastAsia="Cambria" w:cs="Calibri"/>
                <w:caps/>
                <w:color w:val="7E97AD"/>
                <w:kern w:val="20"/>
                <w:sz w:val="20"/>
                <w:szCs w:val="20"/>
              </w:rPr>
              <w:t>customer</w:t>
            </w:r>
          </w:p>
        </w:tc>
        <w:tc>
          <w:tcPr>
            <w:tcW w:w="1038" w:type="pct"/>
            <w:tcBorders>
              <w:bottom w:val="single" w:color="7E97AD" w:sz="4" w:space="0"/>
            </w:tcBorders>
          </w:tcPr>
          <w:sdt>
            <w:sdtPr>
              <w:rPr>
                <w:rFonts w:ascii="Calibri" w:hAnsi="Calibri" w:eastAsia="Cambria" w:cs="Calibri"/>
                <w:caps/>
                <w:color w:val="7E97AD"/>
                <w:kern w:val="20"/>
                <w:sz w:val="20"/>
                <w:szCs w:val="20"/>
              </w:rPr>
              <w:alias w:val="#Nav: /Header/ShipToAddress_Lbl"/>
              <w:tag w:val="#Nav: Standard_Sales_Quote/1304"/>
              <w:id w:val="950205815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ShipToAddress_Lbl[1]" w:storeItemID="{48D95FEC-B455-4CA7-BA04-5C230D0B37CF}"/>
              <w:text/>
            </w:sdtPr>
            <w:sdtContent>
              <w:p w:rsidRPr="002C5C90" w:rsidR="00B17089" w:rsidP="00337334" w:rsidRDefault="00B17089" w14:paraId="7CDA8E68" w14:textId="77777777">
                <w:pPr>
                  <w:spacing w:before="40" w:after="40"/>
                  <w:rPr>
                    <w:rFonts w:ascii="Calibri" w:hAnsi="Calibri" w:eastAsia="Cambria" w:cs="Calibri"/>
                    <w:caps/>
                    <w:color w:val="7E97AD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libri" w:hAnsi="Calibri" w:eastAsia="Cambria" w:cs="Calibri"/>
                    <w:caps/>
                    <w:color w:val="7E97AD"/>
                    <w:kern w:val="20"/>
                    <w:sz w:val="20"/>
                    <w:szCs w:val="20"/>
                  </w:rPr>
                  <w:t>ShipToAddress_Lbl</w:t>
                </w:r>
              </w:p>
            </w:sdtContent>
          </w:sdt>
        </w:tc>
        <w:tc>
          <w:tcPr>
            <w:tcW w:w="1017" w:type="pct"/>
            <w:tcBorders>
              <w:bottom w:val="single" w:color="7E97AD" w:sz="4" w:space="0"/>
            </w:tcBorders>
          </w:tcPr>
          <w:sdt>
            <w:sdtPr>
              <w:rPr>
                <w:rFonts w:ascii="Calibri" w:hAnsi="Calibri" w:eastAsia="Cambria" w:cs="Calibri"/>
                <w:caps/>
                <w:color w:val="7E97AD"/>
                <w:kern w:val="20"/>
                <w:sz w:val="20"/>
                <w:szCs w:val="20"/>
              </w:rPr>
              <w:alias w:val="#Nav: /Header/PaymentTermsDescription_Lbl"/>
              <w:tag w:val="#Nav: Standard_Sales_Quote/1304"/>
              <w:id w:val="676775056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PaymentTermsDescription_Lbl[1]" w:storeItemID="{48D95FEC-B455-4CA7-BA04-5C230D0B37CF}"/>
              <w:text/>
            </w:sdtPr>
            <w:sdtContent>
              <w:p w:rsidRPr="002C5C90" w:rsidR="00B17089" w:rsidP="00337334" w:rsidRDefault="00337334" w14:paraId="67962A55" w14:textId="5B2D629A">
                <w:pPr>
                  <w:spacing w:before="40" w:after="40"/>
                  <w:jc w:val="center"/>
                  <w:rPr>
                    <w:rFonts w:ascii="Calibri" w:hAnsi="Calibri" w:eastAsia="Cambria" w:cs="Calibri"/>
                    <w:caps/>
                    <w:color w:val="7E97AD"/>
                    <w:kern w:val="20"/>
                    <w:sz w:val="20"/>
                    <w:szCs w:val="20"/>
                  </w:rPr>
                </w:pPr>
                <w:r>
                  <w:rPr>
                    <w:rFonts w:ascii="Calibri" w:hAnsi="Calibri" w:eastAsia="Cambria" w:cs="Calibri"/>
                    <w:caps/>
                    <w:color w:val="7E97AD"/>
                    <w:kern w:val="20"/>
                    <w:sz w:val="20"/>
                    <w:szCs w:val="20"/>
                  </w:rPr>
                  <w:t>PaymentTermsDescription_Lbl</w:t>
                </w:r>
              </w:p>
            </w:sdtContent>
          </w:sdt>
        </w:tc>
        <w:tc>
          <w:tcPr>
            <w:tcW w:w="1124" w:type="pct"/>
            <w:tcBorders>
              <w:bottom w:val="single" w:color="7E97AD" w:sz="4" w:space="0"/>
            </w:tcBorders>
          </w:tcPr>
          <w:p w:rsidR="00B17089" w:rsidP="00337334" w:rsidRDefault="005C01EC" w14:paraId="6A33CBC8" w14:textId="7256DCA3">
            <w:pPr>
              <w:spacing w:before="40" w:after="40"/>
              <w:jc w:val="center"/>
              <w:rPr>
                <w:rFonts w:ascii="Calibri" w:hAnsi="Calibri" w:eastAsia="Cambria" w:cs="Calibri"/>
                <w:caps/>
                <w:color w:val="7E97AD"/>
                <w:kern w:val="20"/>
                <w:sz w:val="20"/>
                <w:szCs w:val="20"/>
              </w:rPr>
            </w:pPr>
            <w:r>
              <w:rPr>
                <w:rFonts w:ascii="Calibri" w:hAnsi="Calibri" w:eastAsia="Cambria" w:cs="Calibri"/>
                <w:caps/>
                <w:color w:val="7E97AD"/>
                <w:kern w:val="20"/>
                <w:sz w:val="20"/>
                <w:szCs w:val="20"/>
              </w:rPr>
              <w:t>External Do</w:t>
            </w:r>
            <w:r w:rsidR="00ED3661">
              <w:rPr>
                <w:rFonts w:ascii="Calibri" w:hAnsi="Calibri" w:eastAsia="Cambria" w:cs="Calibri"/>
                <w:caps/>
                <w:color w:val="7E97AD"/>
                <w:kern w:val="20"/>
                <w:sz w:val="20"/>
                <w:szCs w:val="20"/>
              </w:rPr>
              <w:t>c No.</w:t>
            </w:r>
          </w:p>
        </w:tc>
        <w:sdt>
          <w:sdtPr>
            <w:rPr>
              <w:rFonts w:ascii="Calibri" w:hAnsi="Calibri" w:eastAsia="Cambria" w:cs="Calibri"/>
              <w:caps/>
              <w:color w:val="7E97AD"/>
              <w:kern w:val="20"/>
              <w:sz w:val="20"/>
              <w:szCs w:val="20"/>
            </w:rPr>
            <w:alias w:val="#Nav: /Header/SalesPerson_Lbl"/>
            <w:tag w:val="#Nav: Standard_Sales_Quote/1304"/>
            <w:id w:val="800350411"/>
            <w:placeholder>
              <w:docPart w:val="A6605A658AC74F8F991AFFC7228FB968"/>
            </w:placeholder>
            <w:dataBinding w:prefixMappings="xmlns:ns0='urn:microsoft-dynamics-nav/reports/Standard_Sales_Quote/1304/'" w:xpath="/ns0:NavWordReportXmlPart[1]/ns0:Header[1]/ns0:SalesPerson_Lbl[1]" w:storeItemID="{48D95FEC-B455-4CA7-BA04-5C230D0B37CF}"/>
            <w:text/>
          </w:sdtPr>
          <w:sdtContent>
            <w:tc>
              <w:tcPr>
                <w:tcW w:w="827" w:type="pct"/>
                <w:tcBorders>
                  <w:bottom w:val="single" w:color="7E97AD" w:sz="4" w:space="0"/>
                </w:tcBorders>
              </w:tcPr>
              <w:p w:rsidR="00B17089" w:rsidP="00337334" w:rsidRDefault="00B17089" w14:paraId="241A991C" w14:textId="348194BC">
                <w:pPr>
                  <w:spacing w:before="40" w:after="40"/>
                  <w:jc w:val="center"/>
                  <w:rPr>
                    <w:rFonts w:ascii="Calibri" w:hAnsi="Calibri" w:eastAsia="Cambria" w:cs="Calibri"/>
                    <w:caps/>
                    <w:color w:val="7E97AD"/>
                    <w:kern w:val="20"/>
                    <w:sz w:val="20"/>
                    <w:szCs w:val="20"/>
                  </w:rPr>
                </w:pPr>
                <w:r>
                  <w:rPr>
                    <w:rFonts w:ascii="Calibri" w:hAnsi="Calibri" w:eastAsia="Cambria" w:cs="Calibri"/>
                    <w:caps/>
                    <w:color w:val="7E97AD"/>
                    <w:kern w:val="20"/>
                    <w:sz w:val="20"/>
                    <w:szCs w:val="20"/>
                  </w:rPr>
                  <w:t>SalesPerson_Lbl</w:t>
                </w:r>
              </w:p>
            </w:tc>
          </w:sdtContent>
        </w:sdt>
      </w:tr>
      <w:tr w:rsidRPr="002C5C90" w:rsidR="00B17089" w:rsidTr="00ED3661" w14:paraId="46E5E85C" w14:textId="2B707F85">
        <w:tc>
          <w:tcPr>
            <w:tcW w:w="994" w:type="pct"/>
            <w:tcBorders>
              <w:top w:val="single" w:color="7E97AD" w:sz="4" w:space="0"/>
            </w:tcBorders>
          </w:tcP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ustomerAddress1"/>
              <w:tag w:val="#Nav: Standard_Sales_Quote/1304"/>
              <w:id w:val="-554229858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CustomerAddress1[1]" w:storeItemID="{48D95FEC-B455-4CA7-BA04-5C230D0B37CF}"/>
              <w:text/>
            </w:sdtPr>
            <w:sdtContent>
              <w:p w:rsidRPr="002C5C90" w:rsidR="00B17089" w:rsidP="00337334" w:rsidRDefault="00B17089" w14:paraId="4C2FE802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CustomerAddress1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ustomerAddress2"/>
              <w:tag w:val="#Nav: Standard_Sales_Quote/1304"/>
              <w:id w:val="1619265627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CustomerAddress2[1]" w:storeItemID="{48D95FEC-B455-4CA7-BA04-5C230D0B37CF}"/>
              <w:text/>
            </w:sdtPr>
            <w:sdtContent>
              <w:p w:rsidRPr="002C5C90" w:rsidR="00B17089" w:rsidP="00337334" w:rsidRDefault="00B17089" w14:paraId="64E47CF3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ustomerAddress3"/>
              <w:tag w:val="#Nav: Standard_Sales_Quote/1304"/>
              <w:id w:val="-1278174037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CustomerAddress3[1]" w:storeItemID="{48D95FEC-B455-4CA7-BA04-5C230D0B37CF}"/>
              <w:text/>
            </w:sdtPr>
            <w:sdtContent>
              <w:p w:rsidRPr="002C5C90" w:rsidR="00B17089" w:rsidP="00337334" w:rsidRDefault="00B17089" w14:paraId="2C9A6985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ustomerAddress4"/>
              <w:tag w:val="#Nav: Standard_Sales_Quote/1304"/>
              <w:id w:val="913208570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CustomerAddress4[1]" w:storeItemID="{48D95FEC-B455-4CA7-BA04-5C230D0B37CF}"/>
              <w:text/>
            </w:sdtPr>
            <w:sdtContent>
              <w:p w:rsidRPr="002C5C90" w:rsidR="00B17089" w:rsidP="00337334" w:rsidRDefault="00B17089" w14:paraId="3ACED4BB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CustomerAddress4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ustomerAddress5"/>
              <w:tag w:val="#Nav: Standard_Sales_Quote/1304"/>
              <w:id w:val="1096208816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CustomerAddress5[1]" w:storeItemID="{48D95FEC-B455-4CA7-BA04-5C230D0B37CF}"/>
              <w:text/>
            </w:sdtPr>
            <w:sdtContent>
              <w:p w:rsidR="00B17089" w:rsidP="00337334" w:rsidRDefault="00B17089" w14:paraId="5B8744E4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CustomerAddress5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ustomerAddress6"/>
              <w:tag w:val="#Nav: Standard_Sales_Quote/1304"/>
              <w:id w:val="4013327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CustomerAddress6[1]" w:storeItemID="{48D95FEC-B455-4CA7-BA04-5C230D0B37CF}"/>
              <w:text/>
            </w:sdtPr>
            <w:sdtContent>
              <w:p w:rsidRPr="002C5C90" w:rsidR="003244F0" w:rsidP="00337334" w:rsidRDefault="00924569" w14:paraId="2BC3D35D" w14:textId="5973EFD6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CustomerAddress6</w:t>
                </w:r>
              </w:p>
            </w:sdtContent>
          </w:sdt>
        </w:tc>
        <w:tc>
          <w:tcPr>
            <w:tcW w:w="1038" w:type="pct"/>
            <w:tcBorders>
              <w:top w:val="single" w:color="7E97AD" w:sz="4" w:space="0"/>
            </w:tcBorders>
          </w:tcP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ShipToAddress1"/>
              <w:tag w:val="#Nav: Standard_Sales_Quote/1304"/>
              <w:id w:val="1963377541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ShipToAddress1[1]" w:storeItemID="{48D95FEC-B455-4CA7-BA04-5C230D0B37CF}"/>
              <w:text/>
            </w:sdtPr>
            <w:sdtContent>
              <w:p w:rsidRPr="002C5C90" w:rsidR="00B17089" w:rsidP="00337334" w:rsidRDefault="00B17089" w14:paraId="129070ED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ShipToAddress1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ShipToAddress2"/>
              <w:tag w:val="#Nav: Standard_Sales_Quote/1304"/>
              <w:id w:val="-1133633357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ShipToAddress2[1]" w:storeItemID="{48D95FEC-B455-4CA7-BA04-5C230D0B37CF}"/>
              <w:text/>
            </w:sdtPr>
            <w:sdtContent>
              <w:p w:rsidRPr="002C5C90" w:rsidR="00B17089" w:rsidP="00337334" w:rsidRDefault="00B17089" w14:paraId="4A48FB47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ShipToAddress2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ShipToAddress3"/>
              <w:tag w:val="#Nav: Standard_Sales_Quote/1304"/>
              <w:id w:val="456687746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ShipToAddress3[1]" w:storeItemID="{48D95FEC-B455-4CA7-BA04-5C230D0B37CF}"/>
              <w:text/>
            </w:sdtPr>
            <w:sdtContent>
              <w:p w:rsidRPr="002C5C90" w:rsidR="00B17089" w:rsidP="00337334" w:rsidRDefault="00B17089" w14:paraId="6CDCC20F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ShipToAddress3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ShipToAddress4"/>
              <w:tag w:val="#Nav: Standard_Sales_Quote/1304"/>
              <w:id w:val="-1507673536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ShipToAddress4[1]" w:storeItemID="{48D95FEC-B455-4CA7-BA04-5C230D0B37CF}"/>
              <w:text/>
            </w:sdtPr>
            <w:sdtContent>
              <w:p w:rsidRPr="002C5C90" w:rsidR="00B17089" w:rsidP="00337334" w:rsidRDefault="00B17089" w14:paraId="6C0DAF89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ShipToAddress4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ShipToAddress5"/>
              <w:tag w:val="#Nav: Standard_Sales_Quote/1304"/>
              <w:id w:val="1622961042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ShipToAddress5[1]" w:storeItemID="{48D95FEC-B455-4CA7-BA04-5C230D0B37CF}"/>
              <w:text/>
            </w:sdtPr>
            <w:sdtContent>
              <w:p w:rsidR="00B17089" w:rsidP="00337334" w:rsidRDefault="00B17089" w14:paraId="4891C72A" w14:textId="77777777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 w:rsidRPr="002C5C90"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ShipToAddress5</w:t>
                </w:r>
              </w:p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ShipToAddress6"/>
              <w:tag w:val="#Nav: Standard_Sales_Quote/1304"/>
              <w:id w:val="95274828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ShipToAddress6[1]" w:storeItemID="{48D95FEC-B455-4CA7-BA04-5C230D0B37CF}"/>
              <w:text/>
            </w:sdtPr>
            <w:sdtContent>
              <w:p w:rsidRPr="002C5C90" w:rsidR="003244F0" w:rsidP="00337334" w:rsidRDefault="00924569" w14:paraId="6413FECC" w14:textId="42E1E79C">
                <w:pPr>
                  <w:spacing w:before="40" w:after="40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ShipToAddress6</w:t>
                </w:r>
              </w:p>
            </w:sdtContent>
          </w:sdt>
        </w:tc>
        <w:tc>
          <w:tcPr>
            <w:tcW w:w="1017" w:type="pct"/>
            <w:tcBorders>
              <w:top w:val="single" w:color="7E97AD" w:sz="4" w:space="0"/>
            </w:tcBorders>
          </w:tcP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PaymentTermsDescription"/>
              <w:tag w:val="#Nav: Standard_Sales_Quote/1304"/>
              <w:id w:val="220325757"/>
              <w:placeholder>
                <w:docPart w:val="E35757D14C32475195656F0A0862E1F3"/>
              </w:placeholder>
              <w:dataBinding w:prefixMappings="xmlns:ns0='urn:microsoft-dynamics-nav/reports/Standard_Sales_Quote/1304/'" w:xpath="/ns0:NavWordReportXmlPart[1]/ns0:Header[1]/ns0:PaymentTermsDescription[1]" w:storeItemID="{48D95FEC-B455-4CA7-BA04-5C230D0B37CF}"/>
              <w:text/>
            </w:sdtPr>
            <w:sdtContent>
              <w:p w:rsidRPr="002C5C90" w:rsidR="00B17089" w:rsidP="00337334" w:rsidRDefault="00337334" w14:paraId="6E22C4D4" w14:textId="1B4AF8A6">
                <w:pPr>
                  <w:spacing w:before="40" w:after="40"/>
                  <w:jc w:val="center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proofErr w:type="spellStart"/>
                <w: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PaymentTermsDescription</w:t>
                </w:r>
                <w:proofErr w:type="spellEnd"/>
              </w:p>
            </w:sdtContent>
          </w:sdt>
        </w:tc>
        <w:sdt>
          <w:sdtPr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alias w:val="#Nav: /Header/ExternalDocumentNo"/>
            <w:tag w:val="#Nav: Standard_Sales_Quote/1304"/>
            <w:id w:val="192398782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ExternalDocumentNo[1]" w:storeItemID="{48D95FEC-B455-4CA7-BA04-5C230D0B37CF}"/>
            <w:text/>
          </w:sdtPr>
          <w:sdtContent>
            <w:tc>
              <w:tcPr>
                <w:tcW w:w="1124" w:type="pct"/>
                <w:tcBorders>
                  <w:top w:val="single" w:color="7E97AD" w:sz="4" w:space="0"/>
                </w:tcBorders>
              </w:tcPr>
              <w:p w:rsidR="00B17089" w:rsidP="00337334" w:rsidRDefault="00B17089" w14:paraId="5AA2EC8A" w14:textId="1D27ECAD">
                <w:pPr>
                  <w:spacing w:before="40" w:after="40"/>
                  <w:jc w:val="center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proofErr w:type="spellStart"/>
                <w: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alias w:val="#Nav: /Header/SalesPersonName"/>
            <w:tag w:val="#Nav: Standard_Sales_Quote/1304"/>
            <w:id w:val="-43752879"/>
            <w:placeholder>
              <w:docPart w:val="A6605A658AC74F8F991AFFC7228FB968"/>
            </w:placeholder>
            <w:dataBinding w:prefixMappings="xmlns:ns0='urn:microsoft-dynamics-nav/reports/Standard_Sales_Quote/1304/'" w:xpath="/ns0:NavWordReportXmlPart[1]/ns0:Header[1]/ns0:SalesPersonName[1]" w:storeItemID="{48D95FEC-B455-4CA7-BA04-5C230D0B37CF}"/>
            <w:text/>
          </w:sdtPr>
          <w:sdtContent>
            <w:tc>
              <w:tcPr>
                <w:tcW w:w="827" w:type="pct"/>
                <w:tcBorders>
                  <w:top w:val="single" w:color="7E97AD" w:sz="4" w:space="0"/>
                </w:tcBorders>
              </w:tcPr>
              <w:p w:rsidR="00B17089" w:rsidP="00337334" w:rsidRDefault="00B17089" w14:paraId="15D8DB93" w14:textId="66836ABE">
                <w:pPr>
                  <w:spacing w:before="40" w:after="40"/>
                  <w:jc w:val="center"/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</w:pPr>
                <w:proofErr w:type="spellStart"/>
                <w: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t>SalesPersonName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1847973618"/>
        <w15:dataBinding w:prefixMappings="xmlns:ns0='urn:microsoft-dynamics-nav/reports/Standard_Sales_Quote/1304/'" w:xpath="/ns0:NavWordReportXmlPart[1]/ns0:Header[1]/ns0:WorkDescriptionLines" w:storeItemID="{48D95FEC-B455-4CA7-BA04-5C230D0B37CF}"/>
        <w15:repeatingSection/>
      </w:sdtPr>
      <w:sdtContent>
        <w:sdt>
          <w:sdtPr>
            <w:id w:val="-189148802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Cambria" w:hAnsi="Cambria"/>
                </w:rPr>
                <w:alias w:val="#Nav: /Header/WorkDescriptionLines/WorkDescriptionLine"/>
                <w:tag w:val="#Nav: Standard_Sales_Quote/1304"/>
                <w:id w:val="1773195977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48D95FEC-B455-4CA7-BA04-5C230D0B37CF}"/>
                <w:text/>
              </w:sdtPr>
              <w:sdtContent>
                <w:p w:rsidR="005C273C" w:rsidP="008F518A" w:rsidRDefault="00C663F3" w14:paraId="7D0FE843" w14:textId="77777777">
                  <w:pPr>
                    <w:pStyle w:val="Sinespaciado"/>
                  </w:pPr>
                  <w:r w:rsidRPr="00C663F3">
                    <w:rPr>
                      <w:rFonts w:ascii="Cambria" w:hAnsi="Cambria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C663F3" w:rsidP="005C273C" w:rsidRDefault="00C663F3" w14:paraId="664E402F" w14:textId="77777777">
      <w:pPr>
        <w:pStyle w:val="Sinespaciado"/>
      </w:pPr>
    </w:p>
    <w:tbl>
      <w:tblPr>
        <w:tblStyle w:val="Tablaconcuadrcula"/>
        <w:tblW w:w="5252" w:type="pct"/>
        <w:tblInd w:w="-6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065"/>
        <w:gridCol w:w="1716"/>
        <w:gridCol w:w="1796"/>
        <w:gridCol w:w="1633"/>
        <w:gridCol w:w="1224"/>
        <w:gridCol w:w="142"/>
        <w:gridCol w:w="460"/>
        <w:gridCol w:w="604"/>
        <w:gridCol w:w="1056"/>
        <w:gridCol w:w="867"/>
        <w:gridCol w:w="507"/>
      </w:tblGrid>
      <w:tr w:rsidRPr="00674F55" w:rsidR="00D22C66" w:rsidTr="00337334" w14:paraId="15C2CD1D" w14:textId="77777777">
        <w:trPr>
          <w:cantSplit/>
          <w:trHeight w:val="630"/>
          <w:tblHeader/>
        </w:trPr>
        <w:tc>
          <w:tcPr>
            <w:tcW w:w="1065" w:type="dxa"/>
            <w:shd w:val="clear" w:color="auto" w:fill="7E97AD" w:themeFill="accent1"/>
            <w:vAlign w:val="center"/>
          </w:tcPr>
          <w:p w:rsidR="000E15E9" w:rsidP="00C0119A" w:rsidRDefault="008E6B8A" w14:paraId="516A3C84" w14:textId="02CA2D2B">
            <w:pPr>
              <w:pStyle w:val="Ttulo1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Line No.</w:t>
            </w:r>
          </w:p>
        </w:tc>
        <w:sdt>
          <w:sdtPr>
            <w:rPr>
              <w:color w:val="FFFFFF" w:themeColor="background1"/>
            </w:rPr>
            <w:alias w:val="#Nav: /Header/Line/ItemNo_Line_Lbl"/>
            <w:tag w:val="#Nav: Standard_Sales_Quote/1304"/>
            <w:id w:val="771446451"/>
            <w:placeholder>
              <w:docPart w:val="ED1E23D82A6B4BBCB020316F16FCAFBF"/>
            </w:placeholder>
            <w:dataBinding w:prefixMappings="xmlns:ns0='urn:microsoft-dynamics-nav/reports/Standard_Sales_Quote/1304/'" w:xpath="/ns0:NavWordReportXmlPart[1]/ns0:Header[1]/ns0:Line[1]/ns0:ItemNo_Line_Lbl[1]" w:storeItemID="{48D95FEC-B455-4CA7-BA04-5C230D0B37CF}"/>
            <w:text/>
          </w:sdtPr>
          <w:sdtContent>
            <w:tc>
              <w:tcPr>
                <w:tcW w:w="1716" w:type="dxa"/>
                <w:shd w:val="clear" w:color="auto" w:fill="7E97AD" w:themeFill="accent1"/>
                <w:vAlign w:val="center"/>
              </w:tcPr>
              <w:p w:rsidRPr="00674F55" w:rsidR="000E15E9" w:rsidP="00C0119A" w:rsidRDefault="000E15E9" w14:paraId="63013000" w14:textId="2388C7EB">
                <w:pPr>
                  <w:pStyle w:val="Ttulo1"/>
                  <w:jc w:val="center"/>
                  <w:rPr>
                    <w:color w:val="FFFFFF" w:themeColor="background1"/>
                  </w:rPr>
                </w:pPr>
                <w:proofErr w:type="spellStart"/>
                <w:r w:rsidRPr="00674F55">
                  <w:rPr>
                    <w:color w:val="FFFFFF" w:themeColor="background1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color w:val="FFFFFF" w:themeColor="background1"/>
            </w:rPr>
            <w:alias w:val="#Nav: /Header/Line/Description_Line_Lbl"/>
            <w:tag w:val="#Nav: Standard_Sales_Quote/1304"/>
            <w:id w:val="1545399846"/>
            <w:placeholder>
              <w:docPart w:val="ED1E23D82A6B4BBCB020316F16FCAFBF"/>
            </w:placeholder>
            <w:dataBinding w:prefixMappings="xmlns:ns0='urn:microsoft-dynamics-nav/reports/Standard_Sales_Quote/1304/'" w:xpath="/ns0:NavWordReportXmlPart[1]/ns0:Header[1]/ns0:Line[1]/ns0:Description_Line_Lbl[1]" w:storeItemID="{48D95FEC-B455-4CA7-BA04-5C230D0B37CF}"/>
            <w:text/>
          </w:sdtPr>
          <w:sdtContent>
            <w:tc>
              <w:tcPr>
                <w:tcW w:w="1796" w:type="dxa"/>
                <w:shd w:val="clear" w:color="auto" w:fill="7E97AD" w:themeFill="accent1"/>
                <w:vAlign w:val="center"/>
              </w:tcPr>
              <w:p w:rsidRPr="00674F55" w:rsidR="000E15E9" w:rsidP="00C0119A" w:rsidRDefault="00337334" w14:paraId="3F9B638A" w14:textId="4DD3EEB8">
                <w:pPr>
                  <w:pStyle w:val="Ttulo1"/>
                  <w:jc w:val="center"/>
                  <w:rPr>
                    <w:color w:val="FFFFFF" w:themeColor="background1"/>
                  </w:rPr>
                </w:pPr>
                <w:proofErr w:type="spellStart"/>
                <w:r>
                  <w:rPr>
                    <w:color w:val="FFFFFF" w:themeColor="background1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1633" w:type="dxa"/>
            <w:shd w:val="clear" w:color="auto" w:fill="7E97AD" w:themeFill="accent1"/>
            <w:vAlign w:val="center"/>
          </w:tcPr>
          <w:p w:rsidR="000E15E9" w:rsidP="00C0119A" w:rsidRDefault="000E15E9" w14:paraId="48789A02" w14:textId="2B5EF86B">
            <w:pPr>
              <w:pStyle w:val="Ttulo1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</w:t>
            </w:r>
            <w:r w:rsidR="00D22C66">
              <w:rPr>
                <w:color w:val="FFFFFF" w:themeColor="background1"/>
              </w:rPr>
              <w:t>c</w:t>
            </w:r>
            <w:r w:rsidR="0027251D">
              <w:rPr>
                <w:color w:val="FFFFFF" w:themeColor="background1"/>
              </w:rPr>
              <w:t>ription 2</w:t>
            </w:r>
          </w:p>
        </w:tc>
        <w:tc>
          <w:tcPr>
            <w:tcW w:w="1224" w:type="dxa"/>
            <w:shd w:val="clear" w:color="auto" w:fill="7E97AD" w:themeFill="accent1"/>
            <w:vAlign w:val="center"/>
          </w:tcPr>
          <w:p w:rsidRPr="00674F55" w:rsidR="000E15E9" w:rsidP="00C0119A" w:rsidRDefault="000E15E9" w14:paraId="4746826B" w14:textId="61F7D2D6">
            <w:pPr>
              <w:pStyle w:val="Ttulo1"/>
              <w:jc w:val="center"/>
              <w:rPr>
                <w:color w:val="FFFFFF" w:themeColor="background1"/>
              </w:rPr>
            </w:pPr>
            <w:r w:rsidRPr="00674F55">
              <w:rPr>
                <w:color w:val="FFFFFF" w:themeColor="background1"/>
              </w:rPr>
              <w:t>Q</w:t>
            </w:r>
            <w:r w:rsidR="00337334">
              <w:rPr>
                <w:color w:val="FFFFFF" w:themeColor="background1"/>
              </w:rPr>
              <w:t>ty Pieces</w:t>
            </w:r>
          </w:p>
        </w:tc>
        <w:tc>
          <w:tcPr>
            <w:tcW w:w="142" w:type="dxa"/>
            <w:shd w:val="clear" w:color="auto" w:fill="7E97AD" w:themeFill="accent1"/>
            <w:vAlign w:val="center"/>
          </w:tcPr>
          <w:p w:rsidRPr="00674F55" w:rsidR="000E15E9" w:rsidP="00C0119A" w:rsidRDefault="000E15E9" w14:paraId="7706222D" w14:textId="736DBBCD">
            <w:pPr>
              <w:pStyle w:val="Ttulo1"/>
              <w:jc w:val="center"/>
              <w:rPr>
                <w:color w:val="FFFFFF" w:themeColor="background1"/>
              </w:rPr>
            </w:pPr>
          </w:p>
        </w:tc>
        <w:sdt>
          <w:sdtPr>
            <w:rPr>
              <w:color w:val="FFFFFF" w:themeColor="background1"/>
            </w:rPr>
            <w:alias w:val="#Nav: /Header/Line/UnitPrice_Lbl2"/>
            <w:tag w:val="#Nav: Standard_Sales_Quote/1304"/>
            <w:id w:val="1156182493"/>
            <w:placeholder>
              <w:docPart w:val="AB95F5B3717E472386AADAB1E0008C32"/>
            </w:placeholder>
            <w:dataBinding w:prefixMappings="xmlns:ns0='urn:microsoft-dynamics-nav/reports/Standard_Sales_Quote/1304/'" w:xpath="/ns0:NavWordReportXmlPart[1]/ns0:Header[1]/ns0:Line[1]/ns0:UnitPrice_Lbl2[1]" w:storeItemID="{48D95FEC-B455-4CA7-BA04-5C230D0B37CF}"/>
            <w:text/>
          </w:sdtPr>
          <w:sdtContent>
            <w:tc>
              <w:tcPr>
                <w:tcW w:w="1064" w:type="dxa"/>
                <w:gridSpan w:val="2"/>
                <w:shd w:val="clear" w:color="auto" w:fill="7E97AD" w:themeFill="accent1"/>
                <w:vAlign w:val="center"/>
              </w:tcPr>
              <w:p w:rsidRPr="00674F55" w:rsidR="000E15E9" w:rsidP="00C0119A" w:rsidRDefault="000E15E9" w14:paraId="415A1A59" w14:textId="3D39742C">
                <w:pPr>
                  <w:pStyle w:val="Ttulo1"/>
                  <w:jc w:val="center"/>
                  <w:rPr>
                    <w:color w:val="FFFFFF" w:themeColor="background1"/>
                  </w:rPr>
                </w:pPr>
                <w:r w:rsidRPr="00674F55">
                  <w:rPr>
                    <w:color w:val="FFFFFF" w:themeColor="background1"/>
                  </w:rPr>
                  <w:t>UnitPrice_Lbl2</w:t>
                </w:r>
              </w:p>
            </w:tc>
          </w:sdtContent>
        </w:sdt>
        <w:tc>
          <w:tcPr>
            <w:tcW w:w="1056" w:type="dxa"/>
            <w:shd w:val="clear" w:color="auto" w:fill="7E97AD" w:themeFill="accent1"/>
            <w:vAlign w:val="center"/>
          </w:tcPr>
          <w:p w:rsidRPr="00674F55" w:rsidR="000E15E9" w:rsidP="00C0119A" w:rsidRDefault="000E15E9" w14:paraId="38B1A7DE" w14:textId="58B2AC44">
            <w:pPr>
              <w:pStyle w:val="Ttulo1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Discount %</w:t>
            </w:r>
          </w:p>
        </w:tc>
        <w:tc>
          <w:tcPr>
            <w:tcW w:w="1374" w:type="dxa"/>
            <w:gridSpan w:val="2"/>
            <w:shd w:val="clear" w:color="auto" w:fill="7E97AD" w:themeFill="accent1"/>
            <w:tcMar>
              <w:right w:w="0" w:type="dxa"/>
            </w:tcMar>
            <w:vAlign w:val="center"/>
          </w:tcPr>
          <w:p w:rsidRPr="00674F55" w:rsidR="000E15E9" w:rsidP="008F518A" w:rsidRDefault="000E15E9" w14:paraId="1281B9D5" w14:textId="537D68C8">
            <w:pPr>
              <w:pStyle w:val="Ttulo1"/>
              <w:jc w:val="center"/>
              <w:rPr>
                <w:color w:val="FFFFFF" w:themeColor="background1"/>
              </w:rPr>
            </w:pPr>
            <w:r w:rsidRPr="00674F55">
              <w:rPr>
                <w:color w:val="FFFFFF" w:themeColor="background1"/>
              </w:rPr>
              <w:t>Line</w:t>
            </w:r>
            <w:r w:rsidR="00C0119A">
              <w:rPr>
                <w:color w:val="FFFFFF" w:themeColor="background1"/>
              </w:rPr>
              <w:t xml:space="preserve"> </w:t>
            </w:r>
            <w:r w:rsidRPr="00674F55">
              <w:rPr>
                <w:color w:val="FFFFFF" w:themeColor="background1"/>
              </w:rPr>
              <w:t>Amoun</w:t>
            </w:r>
            <w:r w:rsidR="00C0119A">
              <w:rPr>
                <w:color w:val="FFFFFF" w:themeColor="background1"/>
              </w:rPr>
              <w:t>t USD</w:t>
            </w:r>
          </w:p>
        </w:tc>
      </w:tr>
      <w:tr w:rsidRPr="005C273C" w:rsidR="000E15E9" w:rsidTr="00337334" w14:paraId="1D81ABFB" w14:textId="77777777">
        <w:trPr>
          <w:cantSplit/>
          <w:trHeight w:val="209"/>
        </w:trPr>
        <w:tc>
          <w:tcPr>
            <w:tcW w:w="1065" w:type="dxa"/>
          </w:tcPr>
          <w:p w:rsidRPr="005C273C" w:rsidR="000E15E9" w:rsidP="005C273C" w:rsidRDefault="000E15E9" w14:paraId="21453384" w14:textId="77777777">
            <w:pPr>
              <w:pStyle w:val="Sinespaciado"/>
            </w:pPr>
          </w:p>
        </w:tc>
        <w:tc>
          <w:tcPr>
            <w:tcW w:w="1716" w:type="dxa"/>
          </w:tcPr>
          <w:p w:rsidRPr="005C273C" w:rsidR="000E15E9" w:rsidP="005C273C" w:rsidRDefault="000E15E9" w14:paraId="6D4395DE" w14:textId="1AB4B309">
            <w:pPr>
              <w:pStyle w:val="Sinespaciado"/>
            </w:pPr>
          </w:p>
        </w:tc>
        <w:tc>
          <w:tcPr>
            <w:tcW w:w="1796" w:type="dxa"/>
          </w:tcPr>
          <w:p w:rsidRPr="005C273C" w:rsidR="000E15E9" w:rsidP="005C273C" w:rsidRDefault="000E15E9" w14:paraId="54D958AA" w14:textId="77777777">
            <w:pPr>
              <w:pStyle w:val="Sinespaciado"/>
            </w:pPr>
          </w:p>
        </w:tc>
        <w:tc>
          <w:tcPr>
            <w:tcW w:w="1633" w:type="dxa"/>
          </w:tcPr>
          <w:p w:rsidRPr="005C273C" w:rsidR="000E15E9" w:rsidP="005C273C" w:rsidRDefault="000E15E9" w14:paraId="3A85921D" w14:textId="77777777">
            <w:pPr>
              <w:pStyle w:val="Sinespaciado"/>
            </w:pPr>
          </w:p>
        </w:tc>
        <w:tc>
          <w:tcPr>
            <w:tcW w:w="1224" w:type="dxa"/>
          </w:tcPr>
          <w:p w:rsidRPr="005C273C" w:rsidR="000E15E9" w:rsidP="005C273C" w:rsidRDefault="000E15E9" w14:paraId="312B44B4" w14:textId="55B92321">
            <w:pPr>
              <w:pStyle w:val="Sinespaciado"/>
            </w:pPr>
          </w:p>
        </w:tc>
        <w:tc>
          <w:tcPr>
            <w:tcW w:w="142" w:type="dxa"/>
          </w:tcPr>
          <w:p w:rsidRPr="005C273C" w:rsidR="000E15E9" w:rsidP="005C273C" w:rsidRDefault="000E15E9" w14:paraId="63F78A26" w14:textId="77777777">
            <w:pPr>
              <w:pStyle w:val="Sinespaciado"/>
            </w:pPr>
          </w:p>
        </w:tc>
        <w:tc>
          <w:tcPr>
            <w:tcW w:w="1064" w:type="dxa"/>
            <w:gridSpan w:val="2"/>
          </w:tcPr>
          <w:p w:rsidRPr="005C273C" w:rsidR="000E15E9" w:rsidP="005C273C" w:rsidRDefault="000E15E9" w14:paraId="2A7BCF10" w14:textId="6224F8A5">
            <w:pPr>
              <w:pStyle w:val="Sinespaciado"/>
            </w:pPr>
          </w:p>
        </w:tc>
        <w:tc>
          <w:tcPr>
            <w:tcW w:w="1056" w:type="dxa"/>
          </w:tcPr>
          <w:p w:rsidRPr="005C273C" w:rsidR="000E15E9" w:rsidP="005C273C" w:rsidRDefault="000E15E9" w14:paraId="6AC36AEE" w14:textId="77777777">
            <w:pPr>
              <w:pStyle w:val="Sinespaciado"/>
            </w:pPr>
          </w:p>
        </w:tc>
        <w:tc>
          <w:tcPr>
            <w:tcW w:w="867" w:type="dxa"/>
          </w:tcPr>
          <w:p w:rsidRPr="005C273C" w:rsidR="000E15E9" w:rsidP="008F518A" w:rsidRDefault="000E15E9" w14:paraId="65EA2FA9" w14:textId="77777777">
            <w:pPr>
              <w:pStyle w:val="Sinespaciado"/>
              <w:jc w:val="center"/>
            </w:pPr>
          </w:p>
        </w:tc>
        <w:tc>
          <w:tcPr>
            <w:tcW w:w="507" w:type="dxa"/>
            <w:tcMar>
              <w:right w:w="0" w:type="dxa"/>
            </w:tcMar>
          </w:tcPr>
          <w:p w:rsidRPr="005C273C" w:rsidR="000E15E9" w:rsidP="008F518A" w:rsidRDefault="000E15E9" w14:paraId="64334241" w14:textId="77777777">
            <w:pPr>
              <w:pStyle w:val="Sinespaciado"/>
              <w:jc w:val="center"/>
            </w:pPr>
          </w:p>
        </w:tc>
      </w:tr>
      <w:sdt>
        <w:sdtPr>
          <w:rPr>
            <w:sz w:val="20"/>
            <w:szCs w:val="20"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48D95FEC-B455-4CA7-BA04-5C230D0B37CF}"/>
          <w15:appearance w15:val="hidden"/>
          <w15:repeatingSection/>
        </w:sdtPr>
        <w:sdtContent>
          <w:sdt>
            <w:sdtPr>
              <w:rPr>
                <w:sz w:val="20"/>
                <w:szCs w:val="20"/>
              </w:rPr>
              <w:id w:val="872800820"/>
              <w:placeholder>
                <w:docPart w:val="EEF67729DF584192990CBAEBFB430B26"/>
              </w:placeholder>
              <w15:appearance w15:val="hidden"/>
              <w15:repeatingSectionItem/>
            </w:sdtPr>
            <w:sdtContent>
              <w:tr w:rsidRPr="00B85850" w:rsidR="000E15E9" w:rsidTr="00337334" w14:paraId="2A4C918C" w14:textId="77777777">
                <w:trPr>
                  <w:cantSplit/>
                  <w:trHeight w:val="739"/>
                </w:trPr>
                <w:sdt>
                  <w:sdtPr>
                    <w:rPr>
                      <w:sz w:val="20"/>
                      <w:szCs w:val="20"/>
                    </w:rPr>
                    <w:alias w:val="#Nav: /Header/Line/LineNo_Line"/>
                    <w:tag w:val="#Nav: Standard_Sales_Quote/1304"/>
                    <w:id w:val="-2044510741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No_Line[1]" w:storeItemID="{48D95FEC-B455-4CA7-BA04-5C230D0B37CF}"/>
                    <w:text/>
                  </w:sdtPr>
                  <w:sdtContent>
                    <w:tc>
                      <w:tcPr>
                        <w:tcW w:w="1065" w:type="dxa"/>
                      </w:tcPr>
                      <w:p w:rsidR="000E15E9" w:rsidP="008F518A" w:rsidRDefault="008E6B8A" w14:paraId="4E72DAF5" w14:textId="12D1814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5E136F64E5644B898F2B989987408060"/>
                    </w:placeholder>
                    <w:dataBinding w:prefixMappings="xmlns:ns0='urn:microsoft-dynamics-nav/reports/Standard_Sales_Quote/1304/'" w:xpath="/ns0:NavWordReportXmlPart[1]/ns0:Header[1]/ns0:Line[1]/ns0:ItemNo_Line[1]" w:storeItemID="{48D95FEC-B455-4CA7-BA04-5C230D0B37CF}"/>
                    <w:text/>
                  </w:sdtPr>
                  <w:sdtContent>
                    <w:tc>
                      <w:tcPr>
                        <w:tcW w:w="1716" w:type="dxa"/>
                      </w:tcPr>
                      <w:p w:rsidRPr="00B85850" w:rsidR="000E15E9" w:rsidP="008F518A" w:rsidRDefault="00337334" w14:paraId="12AF7309" w14:textId="5F6694F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796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Description_Line"/>
                      <w:tag w:val="#Nav: Standard_Sales_Quote/1304"/>
                      <w:id w:val="-1420935410"/>
                      <w:placeholder>
                        <w:docPart w:val="F68B0EF9031849F39A0BC2C36C00D8E3"/>
                      </w:placeholder>
                      <w:dataBinding w:prefixMappings="xmlns:ns0='urn:microsoft-dynamics-nav/reports/Standard_Sales_Quote/1304/'" w:xpath="/ns0:NavWordReportXmlPart[1]/ns0:Header[1]/ns0:Line[1]/ns0:Description_Line[1]" w:storeItemID="{48D95FEC-B455-4CA7-BA04-5C230D0B37CF}"/>
                      <w:text/>
                    </w:sdtPr>
                    <w:sdtContent>
                      <w:p w:rsidRPr="00B85850" w:rsidR="000E15E9" w:rsidP="008F518A" w:rsidRDefault="000E15E9" w14:paraId="6FDCD23E" w14:textId="7899D8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B85850">
                          <w:rPr>
                            <w:sz w:val="20"/>
                            <w:szCs w:val="20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sz w:val="20"/>
                      <w:szCs w:val="20"/>
                    </w:rPr>
                    <w:alias w:val="#Nav: /Header/Line/Description2_Line"/>
                    <w:tag w:val="#Nav: Standard_Sales_Quote/1304"/>
                    <w:id w:val="286865629"/>
                    <w:placeholder>
                      <w:docPart w:val="507953CD6A384E0DB323283053F87C6E"/>
                    </w:placeholder>
                    <w:dataBinding w:prefixMappings="xmlns:ns0='urn:microsoft-dynamics-nav/reports/Standard_Sales_Quote/1304/'" w:xpath="/ns0:NavWordReportXmlPart[1]/ns0:Header[1]/ns0:Line[1]/ns0:Description2_Line[1]" w:storeItemID="{48D95FEC-B455-4CA7-BA04-5C230D0B37CF}"/>
                    <w:text/>
                  </w:sdtPr>
                  <w:sdtContent>
                    <w:tc>
                      <w:tcPr>
                        <w:tcW w:w="1633" w:type="dxa"/>
                      </w:tcPr>
                      <w:p w:rsidR="000E15E9" w:rsidP="008F518A" w:rsidRDefault="000E15E9" w14:paraId="7A872B05" w14:textId="4463AC7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Desc2_Line</w:t>
                        </w:r>
                      </w:p>
                    </w:tc>
                  </w:sdtContent>
                </w:sdt>
                <w:tc>
                  <w:tcPr>
                    <w:tcW w:w="1224" w:type="dxa"/>
                  </w:tcPr>
                  <w:p w:rsidRPr="00B85850" w:rsidR="000E15E9" w:rsidP="008F518A" w:rsidRDefault="00000000" w14:paraId="057A9AA6" w14:textId="3143364E">
                    <w:pPr>
                      <w:jc w:val="center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0C0AC57F4FD642F2A9553216EC19E316"/>
                        </w:placeholder>
                        <w:dataBinding w:prefixMappings="xmlns:ns0='urn:microsoft-dynamics-nav/reports/Standard_Sales_Quote/1304/'" w:xpath="/ns0:NavWordReportXmlPart[1]/ns0:Header[1]/ns0:Line[1]/ns0:Quantity_Line[1]" w:storeItemID="{48D95FEC-B455-4CA7-BA04-5C230D0B37CF}"/>
                        <w:text/>
                      </w:sdtPr>
                      <w:sdtContent>
                        <w:proofErr w:type="spellStart"/>
                        <w:r w:rsidRPr="00B85850" w:rsidR="000E15E9">
                          <w:rPr>
                            <w:sz w:val="20"/>
                            <w:szCs w:val="20"/>
                          </w:rPr>
                          <w:t>Quantity_Line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2" w:type="dxa"/>
                  </w:tcPr>
                  <w:p w:rsidRPr="00B85850" w:rsidR="000E15E9" w:rsidP="008F518A" w:rsidRDefault="000E15E9" w14:paraId="4B8B8B2D" w14:textId="37309A13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Line/UnitPrice"/>
                    <w:tag w:val="#Nav: Standard_Sales_Quote/1304"/>
                    <w:id w:val="773364929"/>
                    <w:placeholder>
                      <w:docPart w:val="53110F60F26644B8B04B11BC6E2DE868"/>
                    </w:placeholder>
                    <w:dataBinding w:prefixMappings="xmlns:ns0='urn:microsoft-dynamics-nav/reports/Standard_Sales_Quote/1304/'" w:xpath="/ns0:NavWordReportXmlPart[1]/ns0:Header[1]/ns0:Line[1]/ns0:UnitPrice[1]" w:storeItemID="{48D95FEC-B455-4CA7-BA04-5C230D0B37CF}"/>
                    <w:text/>
                  </w:sdtPr>
                  <w:sdtContent>
                    <w:tc>
                      <w:tcPr>
                        <w:tcW w:w="1064" w:type="dxa"/>
                        <w:gridSpan w:val="2"/>
                      </w:tcPr>
                      <w:p w:rsidRPr="00B85850" w:rsidR="000E15E9" w:rsidP="008F518A" w:rsidRDefault="000E15E9" w14:paraId="43671204" w14:textId="2F6449B8">
                        <w:pPr>
                          <w:pStyle w:val="LineAmountFormat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B85850">
                          <w:rPr>
                            <w:sz w:val="20"/>
                            <w:szCs w:val="20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LineDiscountPercent_Line"/>
                    <w:tag w:val="#Nav: Standard_Sales_Quote/1304"/>
                    <w:id w:val="-91556002"/>
                    <w:placeholder>
                      <w:docPart w:val="AB95F5B3717E472386AADAB1E0008C32"/>
                    </w:placeholder>
                    <w:dataBinding w:prefixMappings="xmlns:ns0='urn:microsoft-dynamics-nav/reports/Standard_Sales_Quote/1304/'" w:xpath="/ns0:NavWordReportXmlPart[1]/ns0:Header[1]/ns0:Line[1]/ns0:LineDiscountPercent_Line[1]" w:storeItemID="{48D95FEC-B455-4CA7-BA04-5C230D0B37CF}"/>
                    <w15:appearance w15:val="hidden"/>
                    <w:text/>
                  </w:sdtPr>
                  <w:sdtContent>
                    <w:tc>
                      <w:tcPr>
                        <w:tcW w:w="1056" w:type="dxa"/>
                      </w:tcPr>
                      <w:p w:rsidRPr="00B85850" w:rsidR="000E15E9" w:rsidP="008F518A" w:rsidRDefault="002001D0" w14:paraId="642B0708" w14:textId="6111FE3F">
                        <w:pPr>
                          <w:pStyle w:val="LineAmountFormat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LineAmount_Line"/>
                    <w:tag w:val="#Nav: Standard_Sales_Quote/1304"/>
                    <w:id w:val="-1829895906"/>
                    <w:placeholder>
                      <w:docPart w:val="CDE0692D26784F079365C8FCE54E4F49"/>
                    </w:placeholder>
                    <w:dataBinding w:prefixMappings="xmlns:ns0='urn:microsoft-dynamics-nav/reports/Standard_Sales_Quote/1304/'" w:xpath="/ns0:NavWordReportXmlPart[1]/ns0:Header[1]/ns0:Line[1]/ns0:LineAmount_Line[1]" w:storeItemID="{48D95FEC-B455-4CA7-BA04-5C230D0B37CF}"/>
                    <w15:appearance w15:val="hidden"/>
                    <w:text/>
                  </w:sdtPr>
                  <w:sdtContent>
                    <w:tc>
                      <w:tcPr>
                        <w:tcW w:w="1374" w:type="dxa"/>
                        <w:gridSpan w:val="2"/>
                        <w:tcMar>
                          <w:right w:w="0" w:type="dxa"/>
                        </w:tcMar>
                      </w:tcPr>
                      <w:p w:rsidRPr="00B85850" w:rsidR="000E15E9" w:rsidP="008F518A" w:rsidRDefault="00337334" w14:paraId="61B9A71B" w14:textId="652F6E59">
                        <w:pPr>
                          <w:pStyle w:val="LineAmountFormat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0E15E9" w:rsidTr="00337334" w14:paraId="23531B70" w14:textId="77777777">
        <w:trPr>
          <w:cantSplit/>
          <w:trHeight w:val="166"/>
        </w:trPr>
        <w:tc>
          <w:tcPr>
            <w:tcW w:w="1065" w:type="dxa"/>
          </w:tcPr>
          <w:p w:rsidRPr="005C273C" w:rsidR="000E15E9" w:rsidP="005C273C" w:rsidRDefault="000E15E9" w14:paraId="43CF34BB" w14:textId="77777777">
            <w:pPr>
              <w:pStyle w:val="Sinespaciado"/>
            </w:pPr>
          </w:p>
        </w:tc>
        <w:tc>
          <w:tcPr>
            <w:tcW w:w="1716" w:type="dxa"/>
          </w:tcPr>
          <w:p w:rsidRPr="005C273C" w:rsidR="000E15E9" w:rsidP="005C273C" w:rsidRDefault="000E15E9" w14:paraId="5678806C" w14:textId="34C9FBD7">
            <w:pPr>
              <w:pStyle w:val="Sinespaciado"/>
            </w:pPr>
          </w:p>
        </w:tc>
        <w:tc>
          <w:tcPr>
            <w:tcW w:w="1796" w:type="dxa"/>
          </w:tcPr>
          <w:p w:rsidRPr="005C273C" w:rsidR="000E15E9" w:rsidP="005C273C" w:rsidRDefault="000E15E9" w14:paraId="67E3A3E5" w14:textId="77777777">
            <w:pPr>
              <w:pStyle w:val="Sinespaciado"/>
            </w:pPr>
          </w:p>
        </w:tc>
        <w:tc>
          <w:tcPr>
            <w:tcW w:w="1633" w:type="dxa"/>
          </w:tcPr>
          <w:p w:rsidRPr="005C273C" w:rsidR="000E15E9" w:rsidP="005C273C" w:rsidRDefault="000E15E9" w14:paraId="0BA3090E" w14:textId="77777777">
            <w:pPr>
              <w:pStyle w:val="Sinespaciado"/>
            </w:pPr>
          </w:p>
        </w:tc>
        <w:tc>
          <w:tcPr>
            <w:tcW w:w="1224" w:type="dxa"/>
          </w:tcPr>
          <w:p w:rsidRPr="005C273C" w:rsidR="000E15E9" w:rsidP="005C273C" w:rsidRDefault="000E15E9" w14:paraId="23138147" w14:textId="2E8A531B">
            <w:pPr>
              <w:pStyle w:val="Sinespaciado"/>
            </w:pPr>
          </w:p>
        </w:tc>
        <w:tc>
          <w:tcPr>
            <w:tcW w:w="142" w:type="dxa"/>
          </w:tcPr>
          <w:p w:rsidRPr="005C273C" w:rsidR="000E15E9" w:rsidP="005C273C" w:rsidRDefault="000E15E9" w14:paraId="3E5348A6" w14:textId="77777777">
            <w:pPr>
              <w:pStyle w:val="Sinespaciado"/>
            </w:pPr>
          </w:p>
        </w:tc>
        <w:tc>
          <w:tcPr>
            <w:tcW w:w="1064" w:type="dxa"/>
            <w:gridSpan w:val="2"/>
          </w:tcPr>
          <w:p w:rsidRPr="005C273C" w:rsidR="000E15E9" w:rsidP="005C273C" w:rsidRDefault="000E15E9" w14:paraId="1C16E990" w14:textId="78DBC6A6">
            <w:pPr>
              <w:pStyle w:val="Sinespaciado"/>
            </w:pPr>
          </w:p>
        </w:tc>
        <w:tc>
          <w:tcPr>
            <w:tcW w:w="1056" w:type="dxa"/>
          </w:tcPr>
          <w:p w:rsidRPr="005C273C" w:rsidR="000E15E9" w:rsidP="005C273C" w:rsidRDefault="000E15E9" w14:paraId="360B0A50" w14:textId="77777777">
            <w:pPr>
              <w:pStyle w:val="Sinespaciado"/>
            </w:pPr>
          </w:p>
        </w:tc>
        <w:tc>
          <w:tcPr>
            <w:tcW w:w="867" w:type="dxa"/>
          </w:tcPr>
          <w:p w:rsidRPr="005C273C" w:rsidR="000E15E9" w:rsidP="008F518A" w:rsidRDefault="000E15E9" w14:paraId="60976019" w14:textId="77777777">
            <w:pPr>
              <w:pStyle w:val="Sinespaciado"/>
              <w:jc w:val="center"/>
            </w:pPr>
          </w:p>
        </w:tc>
        <w:tc>
          <w:tcPr>
            <w:tcW w:w="507" w:type="dxa"/>
            <w:tcMar>
              <w:right w:w="0" w:type="dxa"/>
            </w:tcMar>
          </w:tcPr>
          <w:p w:rsidRPr="005C273C" w:rsidR="000E15E9" w:rsidP="008F518A" w:rsidRDefault="000E15E9" w14:paraId="2A4E9266" w14:textId="77777777">
            <w:pPr>
              <w:pStyle w:val="Sinespaciado"/>
              <w:jc w:val="center"/>
            </w:pPr>
          </w:p>
        </w:tc>
      </w:tr>
      <w:tr w:rsidRPr="000630A5" w:rsidR="000E15E9" w:rsidTr="00337334" w14:paraId="19F3A41F" w14:textId="77777777">
        <w:trPr>
          <w:cantSplit/>
          <w:trHeight w:val="463"/>
        </w:trPr>
        <w:tc>
          <w:tcPr>
            <w:tcW w:w="1065" w:type="dxa"/>
          </w:tcPr>
          <w:p w:rsidR="000E15E9" w:rsidP="005C273C" w:rsidRDefault="000E15E9" w14:paraId="6E8650DC" w14:textId="47027127">
            <w:pPr>
              <w:pStyle w:val="Sinespaciado"/>
              <w:rPr>
                <w:sz w:val="22"/>
                <w:szCs w:val="20"/>
              </w:rPr>
            </w:pPr>
          </w:p>
        </w:tc>
        <w:tc>
          <w:tcPr>
            <w:tcW w:w="1716" w:type="dxa"/>
          </w:tcPr>
          <w:p w:rsidRPr="005C273C" w:rsidR="000E15E9" w:rsidP="005C273C" w:rsidRDefault="000E15E9" w14:paraId="4BB606FA" w14:textId="74242788">
            <w:pPr>
              <w:pStyle w:val="Sinespaciado"/>
            </w:pPr>
          </w:p>
        </w:tc>
        <w:tc>
          <w:tcPr>
            <w:tcW w:w="1796" w:type="dxa"/>
          </w:tcPr>
          <w:p w:rsidRPr="005C273C" w:rsidR="000E15E9" w:rsidP="005C273C" w:rsidRDefault="000E15E9" w14:paraId="213693B7" w14:textId="77777777">
            <w:pPr>
              <w:pStyle w:val="Sinespaciado"/>
            </w:pPr>
          </w:p>
        </w:tc>
        <w:tc>
          <w:tcPr>
            <w:tcW w:w="1633" w:type="dxa"/>
          </w:tcPr>
          <w:p w:rsidRPr="005C273C" w:rsidR="000E15E9" w:rsidP="005C273C" w:rsidRDefault="000E15E9" w14:paraId="59D62E75" w14:textId="77777777">
            <w:pPr>
              <w:pStyle w:val="Sinespaciado"/>
            </w:pPr>
          </w:p>
        </w:tc>
        <w:tc>
          <w:tcPr>
            <w:tcW w:w="1224" w:type="dxa"/>
          </w:tcPr>
          <w:p w:rsidRPr="005C273C" w:rsidR="000E15E9" w:rsidP="005C273C" w:rsidRDefault="000E15E9" w14:paraId="45CDA6BA" w14:textId="089F1430">
            <w:pPr>
              <w:pStyle w:val="Sinespaciado"/>
            </w:pPr>
          </w:p>
        </w:tc>
        <w:tc>
          <w:tcPr>
            <w:tcW w:w="142" w:type="dxa"/>
          </w:tcPr>
          <w:p w:rsidRPr="005C273C" w:rsidR="000E15E9" w:rsidP="005C273C" w:rsidRDefault="000E15E9" w14:paraId="7D81FFD7" w14:textId="77777777">
            <w:pPr>
              <w:pStyle w:val="Sinespaciado"/>
            </w:pPr>
          </w:p>
        </w:tc>
        <w:tc>
          <w:tcPr>
            <w:tcW w:w="460" w:type="dxa"/>
            <w:tcBorders>
              <w:right w:val="nil"/>
            </w:tcBorders>
          </w:tcPr>
          <w:p w:rsidR="000E15E9" w:rsidP="000C1751" w:rsidRDefault="000E15E9" w14:paraId="2029E2C0" w14:textId="77777777">
            <w:pPr>
              <w:pStyle w:val="Sinespaciado"/>
              <w:rPr>
                <w:rFonts w:asciiTheme="majorHAnsi" w:hAnsiTheme="majorHAnsi"/>
                <w:color w:val="7E97AD" w:themeColor="accent1"/>
                <w:sz w:val="22"/>
              </w:rPr>
            </w:pPr>
          </w:p>
        </w:tc>
        <w:sdt>
          <w:sdtPr>
            <w:rPr>
              <w:rFonts w:asciiTheme="majorHAnsi" w:hAnsiTheme="majorHAnsi"/>
              <w:color w:val="7E97AD" w:themeColor="accent1"/>
              <w:szCs w:val="20"/>
            </w:rPr>
            <w:alias w:val="#Nav: /Header/ReportTotalsLine/Description_ReportTotalsLine"/>
            <w:tag w:val="#Nav: Standard_Sales_Quote/1304"/>
            <w:id w:val="1434936772"/>
            <w:placeholder>
              <w:docPart w:val="CE71A6D8BEC343D3A4684E5B1853E009"/>
            </w:placeholder>
            <w:dataBinding w:prefixMappings="xmlns:ns0='urn:microsoft-dynamics-nav/reports/Standard_Sales_Quote/1304/'" w:xpath="/ns0:NavWordReportXmlPart[1]/ns0:Header[1]/ns0:ReportTotalsLine[1]/ns0:Description_ReportTotalsLine[1]" w:storeItemID="{48D95FEC-B455-4CA7-BA04-5C230D0B37CF}"/>
            <w15:appearance w15:val="hidden"/>
            <w:text/>
          </w:sdtPr>
          <w:sdtContent>
            <w:tc>
              <w:tcPr>
                <w:tcW w:w="1660" w:type="dxa"/>
                <w:gridSpan w:val="2"/>
                <w:tcBorders>
                  <w:left w:val="nil"/>
                </w:tcBorders>
                <w:vAlign w:val="center"/>
              </w:tcPr>
              <w:p w:rsidRPr="000630A5" w:rsidR="000E15E9" w:rsidP="004476F3" w:rsidRDefault="00337334" w14:paraId="7F40C5E0" w14:textId="438B5F7A">
                <w:pPr>
                  <w:pStyle w:val="Sinespaciado"/>
                  <w:rPr>
                    <w:rFonts w:asciiTheme="majorHAnsi" w:hAnsiTheme="majorHAnsi"/>
                    <w:color w:val="7E97AD" w:themeColor="accent1"/>
                    <w:szCs w:val="20"/>
                  </w:rPr>
                </w:pPr>
                <w:proofErr w:type="spellStart"/>
                <w:r w:rsidRPr="000630A5">
                  <w:rPr>
                    <w:rFonts w:asciiTheme="majorHAnsi" w:hAnsiTheme="majorHAnsi"/>
                    <w:color w:val="7E97AD" w:themeColor="accent1"/>
                    <w:szCs w:val="20"/>
                  </w:rPr>
                  <w:t>Description_ReportTotalsLine</w:t>
                </w:r>
                <w:proofErr w:type="spellEnd"/>
              </w:p>
            </w:tc>
          </w:sdtContent>
        </w:sdt>
        <w:tc>
          <w:tcPr>
            <w:tcW w:w="1374" w:type="dxa"/>
            <w:gridSpan w:val="2"/>
            <w:tcMar>
              <w:right w:w="0" w:type="dxa"/>
            </w:tcMar>
            <w:vAlign w:val="center"/>
          </w:tcPr>
          <w:sdt>
            <w:sdtPr>
              <w:rPr>
                <w:sz w:val="20"/>
                <w:szCs w:val="20"/>
              </w:rPr>
              <w:id w:val="-245727084"/>
              <w:placeholder>
                <w:docPart w:val="DefaultPlaceholder_-1854013440"/>
              </w:placeholder>
              <w15:dataBinding w:prefixMappings="xmlns:ns0='urn:microsoft-dynamics-nav/reports/Standard_Sales_Quote/1304/' " w:xpath="/ns0:NavWordReportXmlPart[1]/ns0:Header[1]/ns0:ReportTotalsLine[1]/ns0:Amount_ReportTotalsLine[1]" w:storeItemID="{48D95FEC-B455-4CA7-BA04-5C230D0B37CF}" w16sdtdh:storeItemChecksum="XSNmxg=="/>
              <w15:appearance w15:val="hidden"/>
            </w:sdtPr>
            <w:sdtContent>
              <w:p w:rsidRPr="000630A5" w:rsidR="000E15E9" w:rsidP="008F518A" w:rsidRDefault="008F518A" w14:paraId="72F41C6E" w14:textId="128C7F20">
                <w:pPr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Amount_ReportTotalsLine</w:t>
                </w:r>
                <w:proofErr w:type="spellEnd"/>
              </w:p>
            </w:sdtContent>
          </w:sdt>
        </w:tc>
      </w:tr>
      <w:tr w:rsidRPr="000630A5" w:rsidR="000E15E9" w:rsidTr="00337334" w14:paraId="546C1B7A" w14:textId="77777777">
        <w:trPr>
          <w:cantSplit/>
          <w:trHeight w:val="50"/>
        </w:trPr>
        <w:tc>
          <w:tcPr>
            <w:tcW w:w="7576" w:type="dxa"/>
            <w:gridSpan w:val="6"/>
            <w:vMerge w:val="restart"/>
            <w:tcBorders>
              <w:top w:val="single" w:color="7E97AD" w:themeColor="accent1" w:sz="12" w:space="0"/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0C1751" w:rsidR="000E15E9" w:rsidP="000E15E9" w:rsidRDefault="000E15E9" w14:paraId="4B3E5371" w14:textId="43DB62E7">
            <w:pPr>
              <w:pStyle w:val="Piedepgina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C1751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="000E15E9" w:rsidP="000E15E9" w:rsidRDefault="000E15E9" w14:paraId="3113E477" w14:textId="526E00BF">
            <w:pPr>
              <w:pStyle w:val="Piedepgina"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Institution: JPMorgan Chase Bank, N.A.</w:t>
            </w:r>
            <w:r>
              <w:rPr>
                <w:sz w:val="20"/>
                <w:szCs w:val="20"/>
              </w:rPr>
              <w:tab/>
              <w:t xml:space="preserve">           ABA No. (9 digits): 267084131</w:t>
            </w:r>
          </w:p>
          <w:p w:rsidR="000E15E9" w:rsidP="000E15E9" w:rsidRDefault="000E15E9" w14:paraId="63307342" w14:textId="611F8E81">
            <w:pPr>
              <w:pStyle w:val="Piedepgina"/>
              <w:tabs>
                <w:tab w:val="left" w:pos="6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 2495 NW 87</w:t>
            </w:r>
            <w:r w:rsidRPr="000A38D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Ave., Doral, Florida 33172        Swift code: CHASUS33</w:t>
            </w:r>
          </w:p>
          <w:p w:rsidR="000E15E9" w:rsidP="000E15E9" w:rsidRDefault="000E15E9" w14:paraId="54C2967F" w14:textId="12AAD304">
            <w:pPr>
              <w:pStyle w:val="Piedepgin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Name: NorAm Management, LLC</w:t>
            </w:r>
            <w:r>
              <w:rPr>
                <w:sz w:val="20"/>
                <w:szCs w:val="20"/>
              </w:rPr>
              <w:tab/>
              <w:t xml:space="preserve">                      Account Type: Checking</w:t>
            </w:r>
          </w:p>
          <w:p w:rsidRPr="00C33CE7" w:rsidR="000E15E9" w:rsidP="000E15E9" w:rsidRDefault="000E15E9" w14:paraId="4C03BF2C" w14:textId="4027393D">
            <w:pPr>
              <w:pStyle w:val="Piedepgin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No. 897568876</w:t>
            </w:r>
            <w:r>
              <w:rPr>
                <w:sz w:val="20"/>
                <w:szCs w:val="20"/>
              </w:rPr>
              <w:tab/>
              <w:t xml:space="preserve">                        Currency: US</w:t>
            </w:r>
            <w:r w:rsidR="007A3345">
              <w:rPr>
                <w:sz w:val="20"/>
                <w:szCs w:val="20"/>
              </w:rPr>
              <w:t>D</w:t>
            </w:r>
          </w:p>
        </w:tc>
        <w:tc>
          <w:tcPr>
            <w:tcW w:w="460" w:type="dxa"/>
            <w:tcBorders>
              <w:left w:val="single" w:color="7E97AD" w:themeColor="accent1" w:sz="12" w:space="0"/>
            </w:tcBorders>
          </w:tcPr>
          <w:p w:rsidRPr="00211CE6" w:rsidR="000E15E9" w:rsidP="00382070" w:rsidRDefault="000E15E9" w14:paraId="7BB0D641" w14:textId="77777777">
            <w:pPr>
              <w:pStyle w:val="Sinespaciado"/>
              <w:jc w:val="right"/>
              <w:rPr>
                <w:rStyle w:val="Textoennegrita"/>
                <w:rFonts w:asciiTheme="majorHAnsi" w:hAnsiTheme="majorHAnsi"/>
                <w:color w:val="7E97AD" w:themeColor="accent1"/>
                <w:szCs w:val="20"/>
              </w:rPr>
            </w:pPr>
          </w:p>
        </w:tc>
        <w:sdt>
          <w:sdtPr>
            <w:rPr>
              <w:rStyle w:val="Textoennegrita"/>
              <w:rFonts w:asciiTheme="majorHAnsi" w:hAnsiTheme="majorHAnsi"/>
              <w:b w:val="0"/>
              <w:bCs w:val="0"/>
              <w:color w:val="7E97AD" w:themeColor="accent1"/>
              <w:szCs w:val="20"/>
            </w:rPr>
            <w:alias w:val="#Nav: /Header/VATAmount_Lbl"/>
            <w:tag w:val="#Nav: Standard_Sales_Quote/1304"/>
            <w:id w:val="403034633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VATAmount_Lbl[1]" w:storeItemID="{48D95FEC-B455-4CA7-BA04-5C230D0B37CF}"/>
            <w:text/>
          </w:sdtPr>
          <w:sdtContent>
            <w:tc>
              <w:tcPr>
                <w:tcW w:w="1660" w:type="dxa"/>
                <w:gridSpan w:val="2"/>
                <w:tcBorders>
                  <w:top w:val="double" w:color="FFFFFF" w:themeColor="background1" w:sz="4" w:space="0"/>
                  <w:left w:val="nil"/>
                </w:tcBorders>
                <w:vAlign w:val="center"/>
              </w:tcPr>
              <w:p w:rsidRPr="000630A5" w:rsidR="000E15E9" w:rsidP="00C470F2" w:rsidRDefault="00C470F2" w14:paraId="46C9DBDE" w14:textId="11B05EE9">
                <w:pPr>
                  <w:pStyle w:val="Sinespaciado"/>
                  <w:rPr>
                    <w:rStyle w:val="Textoennegrita"/>
                    <w:rFonts w:asciiTheme="majorHAnsi" w:hAnsiTheme="majorHAnsi"/>
                    <w:b w:val="0"/>
                    <w:bCs w:val="0"/>
                    <w:color w:val="7E97AD" w:themeColor="accent1"/>
                    <w:szCs w:val="20"/>
                  </w:rPr>
                </w:pPr>
                <w:proofErr w:type="spellStart"/>
                <w:r w:rsidRPr="000630A5">
                  <w:rPr>
                    <w:rStyle w:val="Textoennegrita"/>
                    <w:rFonts w:asciiTheme="majorHAnsi" w:hAnsiTheme="majorHAnsi"/>
                    <w:b w:val="0"/>
                    <w:bCs w:val="0"/>
                    <w:color w:val="7E97AD" w:themeColor="accent1"/>
                    <w:szCs w:val="20"/>
                  </w:rPr>
                  <w:t>VATAmount_Lbl</w:t>
                </w:r>
                <w:proofErr w:type="spellEnd"/>
              </w:p>
            </w:tc>
          </w:sdtContent>
        </w:sdt>
        <w:sdt>
          <w:sdtPr>
            <w:rPr>
              <w:rStyle w:val="Textoennegrita"/>
              <w:szCs w:val="20"/>
            </w:rPr>
            <w:alias w:val="#Nav: /Header/Totals/TotalVATAmount"/>
            <w:tag w:val="#Nav: Standard_Sales_Quote/1304"/>
            <w:id w:val="-865757987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Totals[1]/ns0:TotalVATAmount[1]" w:storeItemID="{48D95FEC-B455-4CA7-BA04-5C230D0B37CF}"/>
            <w15:appearance w15:val="hidden"/>
            <w:text/>
          </w:sdtPr>
          <w:sdtContent>
            <w:tc>
              <w:tcPr>
                <w:tcW w:w="1374" w:type="dxa"/>
                <w:gridSpan w:val="2"/>
                <w:tcBorders>
                  <w:top w:val="double" w:color="FFFFFF" w:themeColor="background1" w:sz="4" w:space="0"/>
                </w:tcBorders>
                <w:tcMar>
                  <w:right w:w="0" w:type="dxa"/>
                </w:tcMar>
                <w:vAlign w:val="center"/>
              </w:tcPr>
              <w:p w:rsidRPr="000630A5" w:rsidR="000E15E9" w:rsidP="008F518A" w:rsidRDefault="00337334" w14:paraId="4904B3A2" w14:textId="574EEA70">
                <w:pPr>
                  <w:pStyle w:val="Sinespaciado"/>
                  <w:jc w:val="center"/>
                  <w:rPr>
                    <w:rStyle w:val="Textoennegrita"/>
                    <w:szCs w:val="20"/>
                  </w:rPr>
                </w:pPr>
                <w:proofErr w:type="spellStart"/>
                <w:r w:rsidRPr="000630A5">
                  <w:rPr>
                    <w:rStyle w:val="Textoennegrita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0630A5" w:rsidR="000E15E9" w:rsidTr="00337334" w14:paraId="0D93F377" w14:textId="77777777">
        <w:trPr>
          <w:cantSplit/>
          <w:trHeight w:val="995"/>
        </w:trPr>
        <w:tc>
          <w:tcPr>
            <w:tcW w:w="7576" w:type="dxa"/>
            <w:gridSpan w:val="6"/>
            <w:vMerge/>
            <w:tcBorders>
              <w:left w:val="single" w:color="7E97AD" w:themeColor="accent1" w:sz="12" w:space="0"/>
              <w:bottom w:val="single" w:color="7E97AD" w:themeColor="accent1" w:sz="12" w:space="0"/>
              <w:right w:val="single" w:color="7E97AD" w:themeColor="accent1" w:sz="12" w:space="0"/>
            </w:tcBorders>
          </w:tcPr>
          <w:p w:rsidRPr="005C273C" w:rsidR="000E15E9" w:rsidP="005C273C" w:rsidRDefault="000E15E9" w14:paraId="3ECFCC0E" w14:textId="2682941E">
            <w:pPr>
              <w:pStyle w:val="Sinespaciado"/>
            </w:pPr>
          </w:p>
        </w:tc>
        <w:tc>
          <w:tcPr>
            <w:tcW w:w="460" w:type="dxa"/>
            <w:tcBorders>
              <w:left w:val="single" w:color="7E97AD" w:themeColor="accent1" w:sz="12" w:space="0"/>
            </w:tcBorders>
          </w:tcPr>
          <w:p w:rsidR="000E15E9" w:rsidP="000F3A0A" w:rsidRDefault="000E15E9" w14:paraId="6054C081" w14:textId="77777777">
            <w:pPr>
              <w:pStyle w:val="Sinespaciado"/>
              <w:jc w:val="center"/>
              <w:rPr>
                <w:rStyle w:val="Textoennegrita"/>
                <w:rFonts w:asciiTheme="majorHAnsi" w:hAnsiTheme="majorHAnsi"/>
                <w:color w:val="7E97AD" w:themeColor="accent1"/>
                <w:sz w:val="22"/>
              </w:rPr>
            </w:pPr>
          </w:p>
        </w:tc>
        <w:sdt>
          <w:sdtPr>
            <w:rPr>
              <w:rStyle w:val="Textoennegrita"/>
              <w:rFonts w:asciiTheme="majorHAnsi" w:hAnsiTheme="majorHAnsi"/>
              <w:color w:val="7E97AD" w:themeColor="accent1"/>
              <w:szCs w:val="20"/>
            </w:rPr>
            <w:alias w:val="#Nav: /Header/Totals/TotalText"/>
            <w:tag w:val="#Nav: Standard_Sales_Quote/1304"/>
            <w:id w:val="679166722"/>
            <w:placeholder>
              <w:docPart w:val="4D842AB6C9DE4723A255C40240BDE9AF"/>
            </w:placeholder>
            <w:dataBinding w:prefixMappings="xmlns:ns0='urn:microsoft-dynamics-nav/reports/Standard_Sales_Quote/1304/'" w:xpath="/ns0:NavWordReportXmlPart[1]/ns0:Header[1]/ns0:Totals[1]/ns0:TotalText[1]" w:storeItemID="{48D95FEC-B455-4CA7-BA04-5C230D0B37CF}"/>
            <w:text/>
          </w:sdtPr>
          <w:sdtContent>
            <w:tc>
              <w:tcPr>
                <w:tcW w:w="1660" w:type="dxa"/>
                <w:gridSpan w:val="2"/>
                <w:tcBorders>
                  <w:left w:val="nil"/>
                  <w:bottom w:val="single" w:color="auto" w:sz="4" w:space="0"/>
                </w:tcBorders>
                <w:vAlign w:val="bottom"/>
              </w:tcPr>
              <w:p w:rsidRPr="000630A5" w:rsidR="000E15E9" w:rsidP="004476F3" w:rsidRDefault="000E15E9" w14:paraId="44D4161E" w14:textId="6CDFC9FC">
                <w:pPr>
                  <w:pStyle w:val="Sinespaciado"/>
                  <w:rPr>
                    <w:rStyle w:val="Textoennegrita"/>
                    <w:rFonts w:asciiTheme="majorHAnsi" w:hAnsiTheme="majorHAnsi"/>
                    <w:color w:val="7E97AD" w:themeColor="accent1"/>
                    <w:szCs w:val="20"/>
                  </w:rPr>
                </w:pPr>
                <w:proofErr w:type="spellStart"/>
                <w:r w:rsidRPr="000630A5">
                  <w:rPr>
                    <w:rStyle w:val="Textoennegrita"/>
                    <w:rFonts w:asciiTheme="majorHAnsi" w:hAnsiTheme="majorHAnsi"/>
                    <w:color w:val="7E97AD" w:themeColor="accent1"/>
                    <w:szCs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Textoennegrita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5FF3571A5E924769A558D9F814E63104"/>
            </w:placeholder>
            <w:dataBinding w:prefixMappings="xmlns:ns0='urn:microsoft-dynamics-nav/reports/Standard_Sales_Quote/1304/'" w:xpath="/ns0:NavWordReportXmlPart[1]/ns0:Header[1]/ns0:Totals[1]/ns0:TotalAmountIncludingVAT[1]" w:storeItemID="{48D95FEC-B455-4CA7-BA04-5C230D0B37CF}"/>
            <w15:appearance w15:val="hidden"/>
            <w:text/>
          </w:sdtPr>
          <w:sdtContent>
            <w:tc>
              <w:tcPr>
                <w:tcW w:w="137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0630A5" w:rsidR="000E15E9" w:rsidP="008F518A" w:rsidRDefault="00F77D98" w14:paraId="17615F5B" w14:textId="152CDA37">
                <w:pPr>
                  <w:pStyle w:val="Sinespaciado"/>
                  <w:jc w:val="center"/>
                  <w:rPr>
                    <w:rStyle w:val="Textoennegrita"/>
                    <w:szCs w:val="20"/>
                  </w:rPr>
                </w:pPr>
                <w:proofErr w:type="spellStart"/>
                <w:r w:rsidRPr="000630A5">
                  <w:rPr>
                    <w:rStyle w:val="Textoennegrita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762A5F" w:rsidP="00D241D5" w:rsidRDefault="00762A5F" w14:paraId="7CD5BB4F" w14:textId="77777777">
      <w:pPr>
        <w:keepNext/>
        <w:spacing w:after="600"/>
        <w:rPr>
          <w:sz w:val="16"/>
          <w:szCs w:val="16"/>
        </w:rPr>
      </w:pPr>
    </w:p>
    <w:sectPr w:rsidR="00762A5F" w:rsidSect="00656E39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3C1" w:rsidP="00E40C63" w:rsidRDefault="002863C1" w14:paraId="550BE900" w14:textId="77777777">
      <w:pPr>
        <w:spacing w:after="0"/>
      </w:pPr>
      <w:r>
        <w:separator/>
      </w:r>
    </w:p>
  </w:endnote>
  <w:endnote w:type="continuationSeparator" w:id="0">
    <w:p w:rsidR="002863C1" w:rsidP="00E40C63" w:rsidRDefault="002863C1" w14:paraId="3E057FF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56E39" w:rsidR="000E071F" w:rsidP="00656E39" w:rsidRDefault="000E071F" w14:paraId="64A3F50A" w14:textId="17181122">
    <w:pPr>
      <w:pStyle w:val="Piedepgina"/>
      <w:ind w:left="72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29F0" w:rsidP="00BE29F0" w:rsidRDefault="00BE29F0" w14:paraId="686AF896" w14:textId="77777777">
    <w:pPr>
      <w:pStyle w:val="Piedepgina"/>
      <w:ind w:left="720"/>
      <w:rPr>
        <w:i/>
        <w:iCs/>
        <w:sz w:val="20"/>
        <w:szCs w:val="20"/>
      </w:rPr>
    </w:pPr>
    <w:r w:rsidRPr="00BE5B9E">
      <w:rPr>
        <w:i/>
        <w:iCs/>
        <w:sz w:val="20"/>
        <w:szCs w:val="20"/>
      </w:rPr>
      <w:t>Bank Information</w:t>
    </w:r>
  </w:p>
  <w:p w:rsidR="00BE29F0" w:rsidP="00BE29F0" w:rsidRDefault="00BE29F0" w14:paraId="6ACF8A00" w14:textId="3A8E46CB">
    <w:pPr>
      <w:pStyle w:val="Piedepgina"/>
      <w:tabs>
        <w:tab w:val="clear" w:pos="4680"/>
        <w:tab w:val="clear" w:pos="9360"/>
        <w:tab w:val="center" w:pos="5269"/>
      </w:tabs>
      <w:ind w:left="720"/>
      <w:rPr>
        <w:sz w:val="20"/>
        <w:szCs w:val="20"/>
      </w:rPr>
    </w:pPr>
    <w:r>
      <w:rPr>
        <w:sz w:val="20"/>
        <w:szCs w:val="20"/>
      </w:rPr>
      <w:t>Financial Institution: JPMorgan Chase Bank, N.A.</w:t>
    </w:r>
    <w:r>
      <w:rPr>
        <w:sz w:val="20"/>
        <w:szCs w:val="20"/>
      </w:rPr>
      <w:tab/>
      <w:t xml:space="preserve">                            ABA No. (9 digits): 2</w:t>
    </w:r>
    <w:r w:rsidR="00D13F65">
      <w:rPr>
        <w:sz w:val="20"/>
        <w:szCs w:val="20"/>
      </w:rPr>
      <w:t>67</w:t>
    </w:r>
    <w:r>
      <w:rPr>
        <w:sz w:val="20"/>
        <w:szCs w:val="20"/>
      </w:rPr>
      <w:t>084131</w:t>
    </w:r>
  </w:p>
  <w:p w:rsidR="00BE29F0" w:rsidP="00BE29F0" w:rsidRDefault="00BE29F0" w14:paraId="36EE1757" w14:textId="77777777">
    <w:pPr>
      <w:pStyle w:val="Piedepgina"/>
      <w:tabs>
        <w:tab w:val="left" w:pos="6690"/>
      </w:tabs>
      <w:ind w:left="720"/>
      <w:rPr>
        <w:sz w:val="20"/>
        <w:szCs w:val="20"/>
      </w:rPr>
    </w:pPr>
    <w:r>
      <w:rPr>
        <w:sz w:val="20"/>
        <w:szCs w:val="20"/>
      </w:rPr>
      <w:t>Address: 2495 NW 87</w:t>
    </w:r>
    <w:r w:rsidRPr="000A38DB">
      <w:rPr>
        <w:sz w:val="20"/>
        <w:szCs w:val="20"/>
        <w:vertAlign w:val="superscript"/>
      </w:rPr>
      <w:t>th</w:t>
    </w:r>
    <w:r>
      <w:rPr>
        <w:sz w:val="20"/>
        <w:szCs w:val="20"/>
      </w:rPr>
      <w:t xml:space="preserve"> Ave., Doral, Florida 33172                         Swift code: CHASUS33</w:t>
    </w:r>
  </w:p>
  <w:p w:rsidR="00BE29F0" w:rsidP="00BE29F0" w:rsidRDefault="00BE29F0" w14:paraId="67022976" w14:textId="77777777">
    <w:pPr>
      <w:pStyle w:val="Piedepgina"/>
      <w:ind w:left="720"/>
      <w:rPr>
        <w:sz w:val="20"/>
        <w:szCs w:val="20"/>
      </w:rPr>
    </w:pPr>
    <w:r>
      <w:rPr>
        <w:sz w:val="20"/>
        <w:szCs w:val="20"/>
      </w:rPr>
      <w:t>Company Name: NorAm Management, LLC</w:t>
    </w:r>
    <w:r>
      <w:rPr>
        <w:sz w:val="20"/>
        <w:szCs w:val="20"/>
      </w:rPr>
      <w:tab/>
      <w:t xml:space="preserve">                                       Account Type: Checking</w:t>
    </w:r>
  </w:p>
  <w:p w:rsidRPr="000A38DB" w:rsidR="00BE29F0" w:rsidP="00BE29F0" w:rsidRDefault="00BE29F0" w14:paraId="58FD914C" w14:textId="77777777">
    <w:pPr>
      <w:pStyle w:val="Piedepgina"/>
      <w:ind w:left="720"/>
      <w:rPr>
        <w:sz w:val="20"/>
        <w:szCs w:val="20"/>
      </w:rPr>
    </w:pPr>
    <w:r>
      <w:rPr>
        <w:sz w:val="20"/>
        <w:szCs w:val="20"/>
      </w:rPr>
      <w:t>Account No. 897568876</w:t>
    </w:r>
    <w:r>
      <w:rPr>
        <w:sz w:val="20"/>
        <w:szCs w:val="20"/>
      </w:rPr>
      <w:tab/>
      <w:t xml:space="preserve">                                                                          Currency: US$</w:t>
    </w:r>
  </w:p>
  <w:p w:rsidR="00BE29F0" w:rsidRDefault="00BE29F0" w14:paraId="49DDCE51" w14:textId="5B34CA4A">
    <w:pPr>
      <w:pStyle w:val="Piedepgina"/>
    </w:pPr>
  </w:p>
  <w:p w:rsidR="00DB11BE" w:rsidRDefault="00DB11BE" w14:paraId="40D2F09B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3C1" w:rsidP="00E40C63" w:rsidRDefault="002863C1" w14:paraId="346AD9C0" w14:textId="77777777">
      <w:pPr>
        <w:spacing w:after="0"/>
      </w:pPr>
      <w:r>
        <w:separator/>
      </w:r>
    </w:p>
  </w:footnote>
  <w:footnote w:type="continuationSeparator" w:id="0">
    <w:p w:rsidR="002863C1" w:rsidP="00E40C63" w:rsidRDefault="002863C1" w14:paraId="15B6B0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52" w:type="pct"/>
      <w:tblInd w:w="-630" w:type="dxa"/>
      <w:tblLook w:val="04A0" w:firstRow="1" w:lastRow="0" w:firstColumn="1" w:lastColumn="0" w:noHBand="0" w:noVBand="1"/>
      <w:tblDescription w:val="Contact information"/>
    </w:tblPr>
    <w:tblGrid>
      <w:gridCol w:w="5900"/>
      <w:gridCol w:w="5170"/>
    </w:tblGrid>
    <w:tr w:rsidRPr="00DF4ED7" w:rsidR="005142F6" w:rsidTr="005142F6" w14:paraId="3E2F0748" w14:textId="77777777">
      <w:trPr>
        <w:trHeight w:val="70"/>
      </w:trPr>
      <w:tc>
        <w:tcPr>
          <w:tcW w:w="5900" w:type="dxa"/>
        </w:tcPr>
        <w:p w:rsidRPr="005142F6" w:rsidR="005142F6" w:rsidP="0048209A" w:rsidRDefault="005142F6" w14:paraId="7564D6FA" w14:textId="6C6D7FB3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10"/>
              <w:szCs w:val="10"/>
            </w:rPr>
          </w:pPr>
        </w:p>
      </w:tc>
      <w:sdt>
        <w:sdtPr>
          <w:rPr>
            <w:rFonts w:ascii="Cambria" w:hAnsi="Cambria" w:eastAsia="Cambria" w:cs="Times New Roman"/>
            <w:color w:val="595959"/>
            <w:kern w:val="20"/>
            <w:sz w:val="20"/>
            <w:szCs w:val="20"/>
          </w:rPr>
          <w:alias w:val="#Nav: /Header/CompanyPicture"/>
          <w:tag w:val="#Nav: Standard_Sales_Quote/1304"/>
          <w:id w:val="-65570364"/>
          <w:dataBinding w:prefixMappings="xmlns:ns0='urn:microsoft-dynamics-nav/reports/Standard_Sales_Quote/1304/'" w:xpath="/ns0:NavWordReportXmlPart[1]/ns0:Header[1]/ns0:CompanyPicture[1]" w:storeItemID="{48D95FEC-B455-4CA7-BA04-5C230D0B37CF}"/>
          <w:picture/>
        </w:sdtPr>
        <w:sdtContent>
          <w:tc>
            <w:tcPr>
              <w:tcW w:w="5170" w:type="dxa"/>
              <w:vMerge w:val="restart"/>
            </w:tcPr>
            <w:p w:rsidRPr="00DF4ED7" w:rsidR="005142F6" w:rsidP="0048209A" w:rsidRDefault="005142F6" w14:paraId="38981A20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DF4ED7">
                <w:rPr>
                  <w:rFonts w:ascii="Cambria" w:hAnsi="Cambria" w:eastAsia="Cambria" w:cs="Times New Roman"/>
                  <w:noProof/>
                  <w:color w:val="595959"/>
                  <w:kern w:val="20"/>
                  <w:sz w:val="20"/>
                  <w:szCs w:val="20"/>
                  <w:lang w:val="da-DK" w:eastAsia="da-DK"/>
                </w:rPr>
                <w:drawing>
                  <wp:inline distT="0" distB="0" distL="0" distR="0" wp14:anchorId="2D371DD7" wp14:editId="4D952BA5">
                    <wp:extent cx="1200150" cy="1200150"/>
                    <wp:effectExtent l="0" t="0" r="0" b="0"/>
                    <wp:docPr id="2" name="Pictur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0150" cy="120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Pr="00DF4ED7" w:rsidR="005142F6" w:rsidTr="00DE5028" w14:paraId="7540DC43" w14:textId="77777777">
      <w:trPr>
        <w:trHeight w:val="764"/>
      </w:trPr>
      <w:tc>
        <w:tcPr>
          <w:tcW w:w="5900" w:type="dxa"/>
        </w:tcPr>
        <w:sdt>
          <w:sdtPr>
            <w:rPr>
              <w:rFonts w:ascii="Cambria" w:hAnsi="Cambria" w:eastAsia="Cambria" w:cs="Times New Roman"/>
              <w:b/>
              <w:bCs/>
              <w:color w:val="595959"/>
              <w:kern w:val="20"/>
            </w:rPr>
            <w:alias w:val="#Nav: /Header/CompanyAddress1"/>
            <w:tag w:val="#Nav: Standard_Sales_Quote/1304"/>
            <w:id w:val="-261604950"/>
            <w:placeholder>
              <w:docPart w:val="DF5159CF1A40452AA4340DCB4BFE9323"/>
            </w:placeholder>
            <w:dataBinding w:prefixMappings="xmlns:ns0='urn:microsoft-dynamics-nav/reports/Standard_Sales_Quote/1304/'" w:xpath="/ns0:NavWordReportXmlPart[1]/ns0:Header[1]/ns0:CompanyAddress1[1]" w:storeItemID="{48D95FEC-B455-4CA7-BA04-5C230D0B37CF}"/>
            <w:text/>
          </w:sdtPr>
          <w:sdtContent>
            <w:p w:rsidRPr="005142F6" w:rsidR="005142F6" w:rsidP="005142F6" w:rsidRDefault="005142F6" w14:paraId="1A5D6475" w14:textId="77777777">
              <w:pPr>
                <w:spacing w:before="40" w:after="40"/>
                <w:rPr>
                  <w:rFonts w:ascii="Cambria" w:hAnsi="Cambria" w:eastAsia="Cambria" w:cs="Times New Roman"/>
                  <w:b/>
                  <w:bCs/>
                  <w:color w:val="595959"/>
                  <w:kern w:val="20"/>
                </w:rPr>
              </w:pPr>
              <w:r w:rsidRPr="005142F6">
                <w:rPr>
                  <w:rFonts w:ascii="Cambria" w:hAnsi="Cambria" w:eastAsia="Cambria" w:cs="Times New Roman"/>
                  <w:b/>
                  <w:bCs/>
                  <w:color w:val="595959"/>
                  <w:kern w:val="20"/>
                </w:rPr>
                <w:t>CompanyAddress1</w:t>
              </w:r>
            </w:p>
          </w:sdtContent>
        </w:sdt>
        <w:p w:rsidRPr="00DF4ED7" w:rsidR="005142F6" w:rsidP="005142F6" w:rsidRDefault="00000000" w14:paraId="0BE3ABEE" w14:textId="77777777">
          <w:pPr>
            <w:spacing w:before="40" w:after="40"/>
            <w:rPr>
              <w:rFonts w:ascii="Cambria" w:hAnsi="Cambria" w:eastAsia="Cambria" w:cs="Times New Roman"/>
              <w:bCs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bCs/>
                <w:color w:val="595959"/>
                <w:kern w:val="20"/>
                <w:sz w:val="20"/>
                <w:szCs w:val="20"/>
              </w:rPr>
              <w:alias w:val="#Nav: /Header/CompanyAddress2"/>
              <w:tag w:val="#Nav: Standard_Sales_Quote/1304"/>
              <w:id w:val="2109615066"/>
              <w:placeholder>
                <w:docPart w:val="DF5159CF1A40452AA4340DCB4BFE9323"/>
              </w:placeholder>
              <w:dataBinding w:prefixMappings="xmlns:ns0='urn:microsoft-dynamics-nav/reports/Standard_Sales_Quote/1304/'" w:xpath="/ns0:NavWordReportXmlPart[1]/ns0:Header[1]/ns0:CompanyAddress2[1]" w:storeItemID="{48D95FEC-B455-4CA7-BA04-5C230D0B37CF}"/>
              <w:text/>
            </w:sdtPr>
            <w:sdtContent>
              <w:r w:rsidRPr="00DF4ED7" w:rsidR="005142F6"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  <w:t>CompanyAddress2</w:t>
              </w:r>
            </w:sdtContent>
          </w:sdt>
        </w:p>
        <w:p w:rsidRPr="00DF4ED7" w:rsidR="005142F6" w:rsidP="005142F6" w:rsidRDefault="00000000" w14:paraId="3847919E" w14:textId="77777777">
          <w:pPr>
            <w:spacing w:before="40" w:after="40"/>
            <w:rPr>
              <w:rFonts w:ascii="Cambria" w:hAnsi="Cambria" w:eastAsia="Cambria" w:cs="Times New Roman"/>
              <w:bCs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bCs/>
                <w:color w:val="595959"/>
                <w:kern w:val="20"/>
                <w:sz w:val="20"/>
                <w:szCs w:val="20"/>
              </w:rPr>
              <w:alias w:val="#Nav: /Header/CompanyAddress3"/>
              <w:tag w:val="#Nav: Standard_Sales_Quote/1304"/>
              <w:id w:val="-1661079845"/>
              <w:placeholder>
                <w:docPart w:val="DF5159CF1A40452AA4340DCB4BFE9323"/>
              </w:placeholder>
              <w:dataBinding w:prefixMappings="xmlns:ns0='urn:microsoft-dynamics-nav/reports/Standard_Sales_Quote/1304/'" w:xpath="/ns0:NavWordReportXmlPart[1]/ns0:Header[1]/ns0:CompanyAddress3[1]" w:storeItemID="{48D95FEC-B455-4CA7-BA04-5C230D0B37CF}"/>
              <w:text/>
            </w:sdtPr>
            <w:sdtContent>
              <w:r w:rsidRPr="00DF4ED7" w:rsidR="005142F6"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  <w:t>CompanyAddress3</w:t>
              </w:r>
            </w:sdtContent>
          </w:sdt>
        </w:p>
        <w:p w:rsidR="005142F6" w:rsidP="005142F6" w:rsidRDefault="00000000" w14:paraId="2CAA312B" w14:textId="77777777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b/>
                <w:bCs/>
                <w:color w:val="595959"/>
                <w:kern w:val="20"/>
                <w:sz w:val="20"/>
                <w:szCs w:val="20"/>
              </w:rPr>
              <w:alias w:val="#Nav: /Header/CompanyPhoneNo_Lbl"/>
              <w:tag w:val="#Nav: Standard_Sales_Quote/1304"/>
              <w:id w:val="-1543592281"/>
              <w:placeholder>
                <w:docPart w:val="DF5159CF1A40452AA4340DCB4BFE9323"/>
              </w:placeholder>
              <w:dataBinding w:prefixMappings="xmlns:ns0='urn:microsoft-dynamics-nav/reports/Standard_Sales_Quote/1304/'" w:xpath="/ns0:NavWordReportXmlPart[1]/ns0:Header[1]/ns0:CompanyPhoneNo_Lbl[1]" w:storeItemID="{48D95FEC-B455-4CA7-BA04-5C230D0B37CF}"/>
              <w:text/>
            </w:sdtPr>
            <w:sdtContent>
              <w:proofErr w:type="spellStart"/>
              <w:r w:rsidRPr="00DF4ED7" w:rsidR="005142F6">
                <w:rPr>
                  <w:rFonts w:ascii="Cambria" w:hAnsi="Cambria" w:eastAsia="Cambria" w:cs="Times New Roman"/>
                  <w:b/>
                  <w:bCs/>
                  <w:color w:val="595959"/>
                  <w:kern w:val="20"/>
                  <w:sz w:val="20"/>
                  <w:szCs w:val="20"/>
                </w:rPr>
                <w:t>CompanyPhoneNo_Lbl</w:t>
              </w:r>
              <w:proofErr w:type="spellEnd"/>
            </w:sdtContent>
          </w:sdt>
          <w:r w:rsidRPr="00DF4ED7" w:rsidR="005142F6"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t xml:space="preserve"> </w:t>
          </w: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ompanyPhoneNo"/>
              <w:tag w:val="#Nav: Standard_Sales_Quote/1304"/>
              <w:id w:val="-1314722845"/>
              <w:placeholder>
                <w:docPart w:val="DF5159CF1A40452AA4340DCB4BFE9323"/>
              </w:placeholder>
              <w:dataBinding w:prefixMappings="xmlns:ns0='urn:microsoft-dynamics-nav/reports/Standard_Sales_Quote/1304/'" w:xpath="/ns0:NavWordReportXmlPart[1]/ns0:Header[1]/ns0:CompanyPhoneNo[1]" w:storeItemID="{48D95FEC-B455-4CA7-BA04-5C230D0B37CF}"/>
              <w:text/>
            </w:sdtPr>
            <w:sdtContent>
              <w:proofErr w:type="spellStart"/>
              <w:r w:rsidRPr="00DF4ED7" w:rsidR="005142F6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CompanyPhoneNo</w:t>
              </w:r>
              <w:proofErr w:type="spellEnd"/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Fax"/>
              <w:tag w:val="Fax"/>
              <w:id w:val="-1061098632"/>
              <w:placeholder>
                <w:docPart w:val="BB252B82D184426AB23F065E954AC282"/>
              </w:placeholder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 w:rsidRPr="00DF4ED7" w:rsidR="005142F6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 xml:space="preserve">     </w:t>
              </w:r>
            </w:sdtContent>
          </w:sdt>
        </w:p>
        <w:p w:rsidRPr="005142F6" w:rsidR="005142F6" w:rsidP="005142F6" w:rsidRDefault="00000000" w14:paraId="5B5EE4D1" w14:textId="46B5625C">
          <w:pPr>
            <w:spacing w:before="40" w:after="40"/>
            <w:rPr>
              <w:rFonts w:ascii="Cambria" w:hAnsi="Cambria" w:eastAsia="Cambria" w:cs="Times New Roman"/>
              <w:b/>
              <w:bCs/>
              <w:color w:val="595959"/>
              <w:kern w:val="20"/>
              <w:sz w:val="24"/>
              <w:szCs w:val="24"/>
            </w:rPr>
          </w:pP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id w:val="-982931330"/>
              <w:placeholder>
                <w:docPart w:val="77B2BA6262FE4F60A6B70F6040F4739B"/>
              </w:placeholder>
              <w15:dataBinding w:prefixMappings="xmlns:ns0='urn:microsoft-dynamics-nav/reports/Standard_Sales_Quote/1304/' " w:xpath="/ns0:NavWordReportXmlPart[1]/ns0:Header[1]/ns0:CompanyVATRegNo_Lbl[1]" w:storeItemID="{48D95FEC-B455-4CA7-BA04-5C230D0B37CF}" w16sdtdh:storeItemChecksum="XSNmxg=="/>
            </w:sdtPr>
            <w:sdtContent>
              <w:proofErr w:type="spellStart"/>
              <w:r w:rsidR="008F518A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CompanyVATRegNo_Lbl</w:t>
              </w:r>
              <w:proofErr w:type="spellEnd"/>
            </w:sdtContent>
          </w:sdt>
          <w:r w:rsidR="005142F6"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t xml:space="preserve"> </w:t>
          </w: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id w:val="1496388624"/>
              <w:placeholder>
                <w:docPart w:val="77B2BA6262FE4F60A6B70F6040F4739B"/>
              </w:placeholder>
              <w15:dataBinding w:prefixMappings="xmlns:ns0='urn:microsoft-dynamics-nav/reports/Standard_Sales_Quote/1304/' " w:xpath="/ns0:NavWordReportXmlPart[1]/ns0:Header[1]/ns0:CompanyVATRegNo[1]" w:storeItemID="{48D95FEC-B455-4CA7-BA04-5C230D0B37CF}" w16sdtdh:storeItemChecksum="XSNmxg=="/>
            </w:sdtPr>
            <w:sdtContent>
              <w:proofErr w:type="spellStart"/>
              <w:r w:rsidR="008F518A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CompanyVATRegNo</w:t>
              </w:r>
              <w:proofErr w:type="spellEnd"/>
            </w:sdtContent>
          </w:sdt>
        </w:p>
      </w:tc>
      <w:tc>
        <w:tcPr>
          <w:tcW w:w="5170" w:type="dxa"/>
          <w:vMerge/>
        </w:tcPr>
        <w:p w:rsidR="005142F6" w:rsidP="0048209A" w:rsidRDefault="005142F6" w14:paraId="627D1FFB" w14:textId="77777777">
          <w:pPr>
            <w:tabs>
              <w:tab w:val="center" w:pos="4680"/>
              <w:tab w:val="right" w:pos="9360"/>
            </w:tabs>
            <w:spacing w:before="40" w:after="40"/>
            <w:jc w:val="right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</w:p>
      </w:tc>
    </w:tr>
  </w:tbl>
  <w:tbl>
    <w:tblPr>
      <w:tblStyle w:val="Tablaconcuadrcula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5098"/>
      <w:gridCol w:w="5098"/>
    </w:tblGrid>
    <w:tr w:rsidR="00D6006D" w:rsidTr="008E766D" w14:paraId="59834310" w14:textId="77777777">
      <w:tc>
        <w:tcPr>
          <w:tcW w:w="5098" w:type="dxa"/>
        </w:tcPr>
        <w:p w:rsidR="00D6006D" w:rsidP="00D241D5" w:rsidRDefault="00D6006D" w14:paraId="630438AC" w14:textId="2B7D1253">
          <w:pPr>
            <w:pStyle w:val="Subttulo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3FF0583" w14:textId="77777777">
          <w:pPr>
            <w:pStyle w:val="Encabezado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BB099CD" w14:textId="77777777">
    <w:pPr>
      <w:pStyle w:val="Encabezado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269"/>
      <w:gridCol w:w="5270"/>
    </w:tblGrid>
    <w:tr w:rsidRPr="00DF4ED7" w:rsidR="00DF4ED7" w:rsidTr="007855D0" w14:paraId="1A37A391" w14:textId="77777777">
      <w:tc>
        <w:tcPr>
          <w:tcW w:w="5148" w:type="dxa"/>
        </w:tcPr>
        <w:sdt>
          <w:sdtPr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alias w:val="#Nav: /Header/CompanyAddress1"/>
            <w:tag w:val="#Nav: Standard_Sales_Quote/1304"/>
            <w:id w:val="611318044"/>
            <w:placeholder>
              <w:docPart w:val="189581F3972243EA8B1FE16C5C0D4E86"/>
            </w:placeholder>
            <w:dataBinding w:prefixMappings="xmlns:ns0='urn:microsoft-dynamics-nav/reports/Standard_Sales_Quote/1304/'" w:xpath="/ns0:NavWordReportXmlPart[1]/ns0:Header[1]/ns0:CompanyAddress1[1]" w:storeItemID="{48D95FEC-B455-4CA7-BA04-5C230D0B37CF}"/>
            <w:text/>
          </w:sdtPr>
          <w:sdtContent>
            <w:p w:rsidRPr="00DF4ED7" w:rsidR="00DF4ED7" w:rsidP="00DF4ED7" w:rsidRDefault="00DF4ED7" w14:paraId="6F831EF5" w14:textId="77777777">
              <w:pPr>
                <w:spacing w:before="40" w:after="40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DF4ED7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CompanyAddress1</w:t>
              </w:r>
            </w:p>
          </w:sdtContent>
        </w:sdt>
        <w:p w:rsidRPr="00DF4ED7" w:rsidR="00DF4ED7" w:rsidP="00DF4ED7" w:rsidRDefault="00000000" w14:paraId="14479831" w14:textId="77777777">
          <w:pPr>
            <w:spacing w:before="40" w:after="40"/>
            <w:rPr>
              <w:rFonts w:ascii="Cambria" w:hAnsi="Cambria" w:eastAsia="Cambria" w:cs="Times New Roman"/>
              <w:bCs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bCs/>
                <w:color w:val="595959"/>
                <w:kern w:val="20"/>
                <w:sz w:val="20"/>
                <w:szCs w:val="20"/>
              </w:rPr>
              <w:alias w:val="#Nav: /Header/CompanyAddress2"/>
              <w:tag w:val="#Nav: Standard_Sales_Quote/1304"/>
              <w:id w:val="245295"/>
              <w:placeholder>
                <w:docPart w:val="189581F3972243EA8B1FE16C5C0D4E86"/>
              </w:placeholder>
              <w:dataBinding w:prefixMappings="xmlns:ns0='urn:microsoft-dynamics-nav/reports/Standard_Sales_Quote/1304/'" w:xpath="/ns0:NavWordReportXmlPart[1]/ns0:Header[1]/ns0:CompanyAddress2[1]" w:storeItemID="{48D95FEC-B455-4CA7-BA04-5C230D0B37CF}"/>
              <w:text/>
            </w:sdtPr>
            <w:sdtContent>
              <w:r w:rsidRPr="00DF4ED7" w:rsidR="00DF4ED7"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  <w:t>CompanyAddress2</w:t>
              </w:r>
            </w:sdtContent>
          </w:sdt>
        </w:p>
        <w:p w:rsidRPr="00DF4ED7" w:rsidR="00DF4ED7" w:rsidP="00DF4ED7" w:rsidRDefault="00000000" w14:paraId="19A64022" w14:textId="77777777">
          <w:pPr>
            <w:spacing w:before="40" w:after="40"/>
            <w:rPr>
              <w:rFonts w:ascii="Cambria" w:hAnsi="Cambria" w:eastAsia="Cambria" w:cs="Times New Roman"/>
              <w:bCs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bCs/>
                <w:color w:val="595959"/>
                <w:kern w:val="20"/>
                <w:sz w:val="20"/>
                <w:szCs w:val="20"/>
              </w:rPr>
              <w:alias w:val="#Nav: /Header/CompanyAddress3"/>
              <w:tag w:val="#Nav: Standard_Sales_Quote/1304"/>
              <w:id w:val="-1397587467"/>
              <w:placeholder>
                <w:docPart w:val="189581F3972243EA8B1FE16C5C0D4E86"/>
              </w:placeholder>
              <w:dataBinding w:prefixMappings="xmlns:ns0='urn:microsoft-dynamics-nav/reports/Standard_Sales_Quote/1304/'" w:xpath="/ns0:NavWordReportXmlPart[1]/ns0:Header[1]/ns0:CompanyAddress3[1]" w:storeItemID="{48D95FEC-B455-4CA7-BA04-5C230D0B37CF}"/>
              <w:text/>
            </w:sdtPr>
            <w:sdtContent>
              <w:r w:rsidRPr="00DF4ED7" w:rsidR="00DF4ED7"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  <w:t>CompanyAddress3</w:t>
              </w:r>
            </w:sdtContent>
          </w:sdt>
        </w:p>
        <w:sdt>
          <w:sdtPr>
            <w:rPr>
              <w:rFonts w:ascii="Cambria" w:hAnsi="Cambria" w:eastAsia="Cambria" w:cs="Times New Roman"/>
              <w:bCs/>
              <w:color w:val="595959"/>
              <w:kern w:val="20"/>
              <w:sz w:val="20"/>
              <w:szCs w:val="20"/>
            </w:rPr>
            <w:alias w:val="#Nav: /Header/CompanyAddress4"/>
            <w:tag w:val="#Nav: Standard_Sales_Quote/1304"/>
            <w:id w:val="616499169"/>
            <w:placeholder>
              <w:docPart w:val="189581F3972243EA8B1FE16C5C0D4E86"/>
            </w:placeholder>
            <w:dataBinding w:prefixMappings="xmlns:ns0='urn:microsoft-dynamics-nav/reports/Standard_Sales_Quote/1304/'" w:xpath="/ns0:NavWordReportXmlPart[1]/ns0:Header[1]/ns0:CompanyAddress4[1]" w:storeItemID="{48D95FEC-B455-4CA7-BA04-5C230D0B37CF}"/>
            <w:text/>
          </w:sdtPr>
          <w:sdtContent>
            <w:p w:rsidRPr="00DF4ED7" w:rsidR="00DF4ED7" w:rsidP="00DF4ED7" w:rsidRDefault="00DF4ED7" w14:paraId="19F711E6" w14:textId="77777777">
              <w:pPr>
                <w:spacing w:before="40" w:after="40"/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</w:pPr>
              <w:r w:rsidRPr="00DF4ED7"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  <w:t>CompanyAddress4</w:t>
              </w:r>
            </w:p>
          </w:sdtContent>
        </w:sdt>
        <w:sdt>
          <w:sdtPr>
            <w:rPr>
              <w:rFonts w:ascii="Cambria" w:hAnsi="Cambria" w:eastAsia="Cambria" w:cs="Times New Roman"/>
              <w:bCs/>
              <w:color w:val="595959"/>
              <w:kern w:val="20"/>
              <w:sz w:val="20"/>
              <w:szCs w:val="20"/>
            </w:rPr>
            <w:alias w:val="#Nav: /Header/CompanyAddress5"/>
            <w:tag w:val="#Nav: Standard_Sales_Quote/1304"/>
            <w:id w:val="-1670170283"/>
            <w:placeholder>
              <w:docPart w:val="189581F3972243EA8B1FE16C5C0D4E86"/>
            </w:placeholder>
            <w:dataBinding w:prefixMappings="xmlns:ns0='urn:microsoft-dynamics-nav/reports/Standard_Sales_Quote/1304/'" w:xpath="/ns0:NavWordReportXmlPart[1]/ns0:Header[1]/ns0:CompanyAddress5[1]" w:storeItemID="{48D95FEC-B455-4CA7-BA04-5C230D0B37CF}"/>
            <w:text/>
          </w:sdtPr>
          <w:sdtContent>
            <w:p w:rsidRPr="00DF4ED7" w:rsidR="00DF4ED7" w:rsidP="00DF4ED7" w:rsidRDefault="00DF4ED7" w14:paraId="36766B37" w14:textId="77777777">
              <w:pPr>
                <w:spacing w:before="40" w:after="40"/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</w:pPr>
              <w:r w:rsidRPr="00DF4ED7">
                <w:rPr>
                  <w:rFonts w:ascii="Cambria" w:hAnsi="Cambria" w:eastAsia="Cambria" w:cs="Times New Roman"/>
                  <w:bCs/>
                  <w:color w:val="595959"/>
                  <w:kern w:val="20"/>
                  <w:sz w:val="20"/>
                  <w:szCs w:val="20"/>
                </w:rPr>
                <w:t>CompanyAddress5</w:t>
              </w:r>
            </w:p>
          </w:sdtContent>
        </w:sdt>
        <w:p w:rsidR="00DF4ED7" w:rsidP="00DF4ED7" w:rsidRDefault="00000000" w14:paraId="77FBDB78" w14:textId="77777777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b/>
                <w:bCs/>
                <w:color w:val="595959"/>
                <w:kern w:val="20"/>
                <w:sz w:val="20"/>
                <w:szCs w:val="20"/>
              </w:rPr>
              <w:alias w:val="#Nav: /Header/CompanyPhoneNo_Lbl"/>
              <w:tag w:val="#Nav: Standard_Sales_Quote/1304"/>
              <w:id w:val="1168985877"/>
              <w:placeholder>
                <w:docPart w:val="189581F3972243EA8B1FE16C5C0D4E86"/>
              </w:placeholder>
              <w:dataBinding w:prefixMappings="xmlns:ns0='urn:microsoft-dynamics-nav/reports/Standard_Sales_Quote/1304/'" w:xpath="/ns0:NavWordReportXmlPart[1]/ns0:Header[1]/ns0:CompanyPhoneNo_Lbl[1]" w:storeItemID="{48D95FEC-B455-4CA7-BA04-5C230D0B37CF}"/>
              <w:text/>
            </w:sdtPr>
            <w:sdtContent>
              <w:proofErr w:type="spellStart"/>
              <w:r w:rsidRPr="00DF4ED7" w:rsidR="00DF4ED7">
                <w:rPr>
                  <w:rFonts w:ascii="Cambria" w:hAnsi="Cambria" w:eastAsia="Cambria" w:cs="Times New Roman"/>
                  <w:b/>
                  <w:bCs/>
                  <w:color w:val="595959"/>
                  <w:kern w:val="20"/>
                  <w:sz w:val="20"/>
                  <w:szCs w:val="20"/>
                </w:rPr>
                <w:t>CompanyPhoneNo_Lbl</w:t>
              </w:r>
              <w:proofErr w:type="spellEnd"/>
            </w:sdtContent>
          </w:sdt>
          <w:r w:rsidRPr="00DF4ED7" w:rsidR="00DF4ED7"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t xml:space="preserve"> </w:t>
          </w: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#Nav: /Header/CompanyPhoneNo"/>
              <w:tag w:val="#Nav: Standard_Sales_Quote/1304"/>
              <w:id w:val="-2015218065"/>
              <w:placeholder>
                <w:docPart w:val="189581F3972243EA8B1FE16C5C0D4E86"/>
              </w:placeholder>
              <w:dataBinding w:prefixMappings="xmlns:ns0='urn:microsoft-dynamics-nav/reports/Standard_Sales_Quote/1304/'" w:xpath="/ns0:NavWordReportXmlPart[1]/ns0:Header[1]/ns0:CompanyPhoneNo[1]" w:storeItemID="{48D95FEC-B455-4CA7-BA04-5C230D0B37CF}"/>
              <w:text/>
            </w:sdtPr>
            <w:sdtContent>
              <w:proofErr w:type="spellStart"/>
              <w:r w:rsidRPr="00DF4ED7" w:rsidR="00DF4ED7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CompanyPhoneNo</w:t>
              </w:r>
              <w:proofErr w:type="spellEnd"/>
            </w:sdtContent>
          </w:sdt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alias w:val="Fax"/>
              <w:tag w:val="Fax"/>
              <w:id w:val="1789473382"/>
              <w:placeholder>
                <w:docPart w:val="34CA79C4E08A431A9C58AEED6C38CEA7"/>
              </w:placeholder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 w:rsidRPr="00DF4ED7" w:rsidR="00DF4ED7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 xml:space="preserve">     </w:t>
              </w:r>
            </w:sdtContent>
          </w:sdt>
        </w:p>
        <w:p w:rsidRPr="00DF4ED7" w:rsidR="00DB11BE" w:rsidP="00DF4ED7" w:rsidRDefault="00000000" w14:paraId="141F772B" w14:textId="53FE1E46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id w:val="807367278"/>
              <w:placeholder>
                <w:docPart w:val="DefaultPlaceholder_-1854013440"/>
              </w:placeholder>
              <w15:dataBinding w:prefixMappings="xmlns:ns0='urn:microsoft-dynamics-nav/reports/Standard_Sales_Quote/1304/' " w:xpath="/ns0:NavWordReportXmlPart[1]/ns0:Header[1]/ns0:CompanyVATRegNo_Lbl[1]" w:storeItemID="{48D95FEC-B455-4CA7-BA04-5C230D0B37CF}" w16sdtdh:storeItemChecksum="XSNmxg=="/>
            </w:sdtPr>
            <w:sdtContent>
              <w:proofErr w:type="spellStart"/>
              <w:r w:rsidR="008F518A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CompanyVATRegNo_Lbl</w:t>
              </w:r>
              <w:proofErr w:type="spellEnd"/>
            </w:sdtContent>
          </w:sdt>
          <w:r w:rsidR="00DB11BE"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t xml:space="preserve"> </w:t>
          </w: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id w:val="1314058612"/>
              <w:placeholder>
                <w:docPart w:val="DefaultPlaceholder_-1854013440"/>
              </w:placeholder>
              <w15:dataBinding w:prefixMappings="xmlns:ns0='urn:microsoft-dynamics-nav/reports/Standard_Sales_Quote/1304/' " w:xpath="/ns0:NavWordReportXmlPart[1]/ns0:Header[1]/ns0:CompanyVATRegNo[1]" w:storeItemID="{48D95FEC-B455-4CA7-BA04-5C230D0B37CF}" w16sdtdh:storeItemChecksum="XSNmxg=="/>
            </w:sdtPr>
            <w:sdtContent>
              <w:proofErr w:type="spellStart"/>
              <w:r w:rsidR="008F518A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CompanyVATRegNo</w:t>
              </w:r>
              <w:proofErr w:type="spellEnd"/>
            </w:sdtContent>
          </w:sdt>
        </w:p>
      </w:tc>
      <w:sdt>
        <w:sdtPr>
          <w:rPr>
            <w:rFonts w:ascii="Cambria" w:hAnsi="Cambria" w:eastAsia="Cambria" w:cs="Times New Roman"/>
            <w:color w:val="595959"/>
            <w:kern w:val="20"/>
            <w:sz w:val="20"/>
            <w:szCs w:val="20"/>
          </w:rPr>
          <w:alias w:val="#Nav: /Header/CompanyPicture"/>
          <w:tag w:val="#Nav: Standard_Sales_Quote/1304"/>
          <w:id w:val="1556119624"/>
          <w:dataBinding w:prefixMappings="xmlns:ns0='urn:microsoft-dynamics-nav/reports/Standard_Sales_Quote/1304/'" w:xpath="/ns0:NavWordReportXmlPart[1]/ns0:Header[1]/ns0:CompanyPicture[1]" w:storeItemID="{48D95FEC-B455-4CA7-BA04-5C230D0B37CF}"/>
          <w:picture/>
        </w:sdtPr>
        <w:sdtContent>
          <w:tc>
            <w:tcPr>
              <w:tcW w:w="5148" w:type="dxa"/>
            </w:tcPr>
            <w:p w:rsidRPr="00DF4ED7" w:rsidR="00DF4ED7" w:rsidP="00DF4ED7" w:rsidRDefault="00DF4ED7" w14:paraId="162B67BE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DF4ED7">
                <w:rPr>
                  <w:rFonts w:ascii="Cambria" w:hAnsi="Cambria" w:eastAsia="Cambria" w:cs="Times New Roman"/>
                  <w:noProof/>
                  <w:color w:val="595959"/>
                  <w:kern w:val="20"/>
                  <w:sz w:val="20"/>
                  <w:szCs w:val="20"/>
                  <w:lang w:val="da-DK" w:eastAsia="da-DK"/>
                </w:rPr>
                <w:drawing>
                  <wp:inline distT="0" distB="0" distL="0" distR="0" wp14:anchorId="1D1BDBAE" wp14:editId="50C7511E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Pr="00DF4ED7" w:rsidR="00DF4ED7" w:rsidP="00DF4ED7" w:rsidRDefault="00DF4ED7" w14:paraId="638AA659" w14:textId="77777777">
    <w:pPr>
      <w:tabs>
        <w:tab w:val="center" w:pos="4680"/>
        <w:tab w:val="right" w:pos="9360"/>
      </w:tabs>
      <w:spacing w:before="40" w:after="40"/>
      <w:jc w:val="right"/>
      <w:rPr>
        <w:rFonts w:ascii="Cambria" w:hAnsi="Cambria" w:eastAsia="Cambria" w:cs="Times New Roman"/>
        <w:color w:val="595959"/>
        <w:kern w:val="20"/>
        <w:sz w:val="20"/>
        <w:szCs w:val="20"/>
      </w:rPr>
    </w:pPr>
  </w:p>
  <w:p w:rsidRPr="00DF4ED7" w:rsidR="005C273C" w:rsidP="00DF4ED7" w:rsidRDefault="005C273C" w14:paraId="591C98C5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EB3"/>
    <w:rsid w:val="00027F98"/>
    <w:rsid w:val="00032E69"/>
    <w:rsid w:val="000357EB"/>
    <w:rsid w:val="000405BE"/>
    <w:rsid w:val="000630A5"/>
    <w:rsid w:val="00070EE8"/>
    <w:rsid w:val="00074151"/>
    <w:rsid w:val="000844A3"/>
    <w:rsid w:val="000A665A"/>
    <w:rsid w:val="000C1751"/>
    <w:rsid w:val="000C33E3"/>
    <w:rsid w:val="000D2579"/>
    <w:rsid w:val="000D5A6D"/>
    <w:rsid w:val="000D7F7A"/>
    <w:rsid w:val="000E071F"/>
    <w:rsid w:val="000E15E9"/>
    <w:rsid w:val="000F3A0A"/>
    <w:rsid w:val="000F6512"/>
    <w:rsid w:val="00103846"/>
    <w:rsid w:val="00103874"/>
    <w:rsid w:val="0011387C"/>
    <w:rsid w:val="0011793B"/>
    <w:rsid w:val="00126D5A"/>
    <w:rsid w:val="00127904"/>
    <w:rsid w:val="00132472"/>
    <w:rsid w:val="00134A71"/>
    <w:rsid w:val="00145793"/>
    <w:rsid w:val="00151C73"/>
    <w:rsid w:val="00155260"/>
    <w:rsid w:val="00155AA8"/>
    <w:rsid w:val="00161362"/>
    <w:rsid w:val="001621D9"/>
    <w:rsid w:val="001B793C"/>
    <w:rsid w:val="001D1CE2"/>
    <w:rsid w:val="001D6807"/>
    <w:rsid w:val="002001D0"/>
    <w:rsid w:val="0020108A"/>
    <w:rsid w:val="00207B33"/>
    <w:rsid w:val="00211CE6"/>
    <w:rsid w:val="00214BAE"/>
    <w:rsid w:val="00235CA0"/>
    <w:rsid w:val="00245B0E"/>
    <w:rsid w:val="00246B72"/>
    <w:rsid w:val="00261876"/>
    <w:rsid w:val="0026269B"/>
    <w:rsid w:val="00264D9F"/>
    <w:rsid w:val="00265B90"/>
    <w:rsid w:val="00266498"/>
    <w:rsid w:val="002669DB"/>
    <w:rsid w:val="0027251D"/>
    <w:rsid w:val="00273BA9"/>
    <w:rsid w:val="002863C1"/>
    <w:rsid w:val="0029628E"/>
    <w:rsid w:val="0029640D"/>
    <w:rsid w:val="002A29DF"/>
    <w:rsid w:val="002A382C"/>
    <w:rsid w:val="002A3FCB"/>
    <w:rsid w:val="002B56E2"/>
    <w:rsid w:val="002B6B46"/>
    <w:rsid w:val="002C54C1"/>
    <w:rsid w:val="002C5C90"/>
    <w:rsid w:val="002D6294"/>
    <w:rsid w:val="002E2A56"/>
    <w:rsid w:val="002F1D58"/>
    <w:rsid w:val="00302B81"/>
    <w:rsid w:val="00305538"/>
    <w:rsid w:val="003074BA"/>
    <w:rsid w:val="00311FC6"/>
    <w:rsid w:val="003244F0"/>
    <w:rsid w:val="00333A18"/>
    <w:rsid w:val="00337334"/>
    <w:rsid w:val="00337723"/>
    <w:rsid w:val="00345B3B"/>
    <w:rsid w:val="00355E20"/>
    <w:rsid w:val="00374316"/>
    <w:rsid w:val="00375052"/>
    <w:rsid w:val="00382070"/>
    <w:rsid w:val="0038349C"/>
    <w:rsid w:val="00384694"/>
    <w:rsid w:val="00394029"/>
    <w:rsid w:val="003A31D7"/>
    <w:rsid w:val="003A7E69"/>
    <w:rsid w:val="003B1D59"/>
    <w:rsid w:val="003D097A"/>
    <w:rsid w:val="003D120B"/>
    <w:rsid w:val="003D4B80"/>
    <w:rsid w:val="003D58F8"/>
    <w:rsid w:val="003E2178"/>
    <w:rsid w:val="003F49F6"/>
    <w:rsid w:val="003F77E2"/>
    <w:rsid w:val="004172DB"/>
    <w:rsid w:val="00423082"/>
    <w:rsid w:val="0043195D"/>
    <w:rsid w:val="004476F3"/>
    <w:rsid w:val="004512B8"/>
    <w:rsid w:val="0048209A"/>
    <w:rsid w:val="00487583"/>
    <w:rsid w:val="00492354"/>
    <w:rsid w:val="004A4D71"/>
    <w:rsid w:val="004A7ACF"/>
    <w:rsid w:val="004B22F6"/>
    <w:rsid w:val="004B47ED"/>
    <w:rsid w:val="004B6FE5"/>
    <w:rsid w:val="004C60A5"/>
    <w:rsid w:val="004E29EE"/>
    <w:rsid w:val="004E68CA"/>
    <w:rsid w:val="004F2432"/>
    <w:rsid w:val="004F61CD"/>
    <w:rsid w:val="004F64BA"/>
    <w:rsid w:val="00500CDB"/>
    <w:rsid w:val="005142F6"/>
    <w:rsid w:val="005155D2"/>
    <w:rsid w:val="0051660C"/>
    <w:rsid w:val="00524FE6"/>
    <w:rsid w:val="00532764"/>
    <w:rsid w:val="005421C5"/>
    <w:rsid w:val="00543913"/>
    <w:rsid w:val="00552846"/>
    <w:rsid w:val="00563DCD"/>
    <w:rsid w:val="005722C2"/>
    <w:rsid w:val="005731CF"/>
    <w:rsid w:val="005752F1"/>
    <w:rsid w:val="00587157"/>
    <w:rsid w:val="00595F7F"/>
    <w:rsid w:val="005963DE"/>
    <w:rsid w:val="005A0994"/>
    <w:rsid w:val="005A4F1A"/>
    <w:rsid w:val="005C009C"/>
    <w:rsid w:val="005C01EC"/>
    <w:rsid w:val="005C273C"/>
    <w:rsid w:val="005C79F4"/>
    <w:rsid w:val="005E02A2"/>
    <w:rsid w:val="005E1648"/>
    <w:rsid w:val="005F0ADC"/>
    <w:rsid w:val="005F2559"/>
    <w:rsid w:val="005F5EC9"/>
    <w:rsid w:val="005F6804"/>
    <w:rsid w:val="005F6BCC"/>
    <w:rsid w:val="0060202A"/>
    <w:rsid w:val="006023FB"/>
    <w:rsid w:val="00610A30"/>
    <w:rsid w:val="00612ABF"/>
    <w:rsid w:val="006202E1"/>
    <w:rsid w:val="006220F3"/>
    <w:rsid w:val="00622A8E"/>
    <w:rsid w:val="006233AE"/>
    <w:rsid w:val="006245DA"/>
    <w:rsid w:val="006408B5"/>
    <w:rsid w:val="00656E39"/>
    <w:rsid w:val="006658BE"/>
    <w:rsid w:val="006712C5"/>
    <w:rsid w:val="0067225B"/>
    <w:rsid w:val="00674F55"/>
    <w:rsid w:val="00677AD5"/>
    <w:rsid w:val="0068273F"/>
    <w:rsid w:val="00683CCE"/>
    <w:rsid w:val="00684EEB"/>
    <w:rsid w:val="006907F2"/>
    <w:rsid w:val="00693632"/>
    <w:rsid w:val="006A1522"/>
    <w:rsid w:val="006A2A7B"/>
    <w:rsid w:val="006C1423"/>
    <w:rsid w:val="006C30D9"/>
    <w:rsid w:val="006C4581"/>
    <w:rsid w:val="006D4B90"/>
    <w:rsid w:val="006D5D85"/>
    <w:rsid w:val="006D64AE"/>
    <w:rsid w:val="006F2626"/>
    <w:rsid w:val="006F39B0"/>
    <w:rsid w:val="00704DCE"/>
    <w:rsid w:val="00707747"/>
    <w:rsid w:val="0071439C"/>
    <w:rsid w:val="00716E24"/>
    <w:rsid w:val="00717B1A"/>
    <w:rsid w:val="007314AC"/>
    <w:rsid w:val="00741F6B"/>
    <w:rsid w:val="00741FB1"/>
    <w:rsid w:val="007537BA"/>
    <w:rsid w:val="00760FA8"/>
    <w:rsid w:val="00762A5F"/>
    <w:rsid w:val="00765190"/>
    <w:rsid w:val="00766078"/>
    <w:rsid w:val="00767C78"/>
    <w:rsid w:val="007773B8"/>
    <w:rsid w:val="00777ADC"/>
    <w:rsid w:val="00790CBF"/>
    <w:rsid w:val="00797305"/>
    <w:rsid w:val="007A0A2F"/>
    <w:rsid w:val="007A3345"/>
    <w:rsid w:val="007B235B"/>
    <w:rsid w:val="007E323C"/>
    <w:rsid w:val="007E77E1"/>
    <w:rsid w:val="00802B5B"/>
    <w:rsid w:val="00811ED3"/>
    <w:rsid w:val="00815D27"/>
    <w:rsid w:val="00817EE6"/>
    <w:rsid w:val="00820262"/>
    <w:rsid w:val="00836184"/>
    <w:rsid w:val="00844D12"/>
    <w:rsid w:val="00845DAF"/>
    <w:rsid w:val="00845E08"/>
    <w:rsid w:val="00850827"/>
    <w:rsid w:val="008533EF"/>
    <w:rsid w:val="00856BBF"/>
    <w:rsid w:val="00864FE4"/>
    <w:rsid w:val="00892567"/>
    <w:rsid w:val="008A60B3"/>
    <w:rsid w:val="008B539C"/>
    <w:rsid w:val="008C3901"/>
    <w:rsid w:val="008D7475"/>
    <w:rsid w:val="008E6B8A"/>
    <w:rsid w:val="008E766D"/>
    <w:rsid w:val="008F0A38"/>
    <w:rsid w:val="008F518A"/>
    <w:rsid w:val="008F6915"/>
    <w:rsid w:val="00906D2B"/>
    <w:rsid w:val="009072D1"/>
    <w:rsid w:val="00923BAE"/>
    <w:rsid w:val="00924569"/>
    <w:rsid w:val="0092542A"/>
    <w:rsid w:val="0092693A"/>
    <w:rsid w:val="00932121"/>
    <w:rsid w:val="00933DB5"/>
    <w:rsid w:val="00937702"/>
    <w:rsid w:val="00943A17"/>
    <w:rsid w:val="009453BC"/>
    <w:rsid w:val="00954C6C"/>
    <w:rsid w:val="00961927"/>
    <w:rsid w:val="00966D04"/>
    <w:rsid w:val="00982950"/>
    <w:rsid w:val="00990B2B"/>
    <w:rsid w:val="00991278"/>
    <w:rsid w:val="0099175E"/>
    <w:rsid w:val="009943A4"/>
    <w:rsid w:val="00997858"/>
    <w:rsid w:val="009B1065"/>
    <w:rsid w:val="009B485A"/>
    <w:rsid w:val="009D508B"/>
    <w:rsid w:val="009D6FE7"/>
    <w:rsid w:val="009E16EA"/>
    <w:rsid w:val="009E251E"/>
    <w:rsid w:val="009F21B5"/>
    <w:rsid w:val="009F307C"/>
    <w:rsid w:val="00A00B95"/>
    <w:rsid w:val="00A01AB9"/>
    <w:rsid w:val="00A048EC"/>
    <w:rsid w:val="00A11938"/>
    <w:rsid w:val="00A30C38"/>
    <w:rsid w:val="00A42BE5"/>
    <w:rsid w:val="00A46A17"/>
    <w:rsid w:val="00A64D9C"/>
    <w:rsid w:val="00A76F36"/>
    <w:rsid w:val="00A87D40"/>
    <w:rsid w:val="00A9010E"/>
    <w:rsid w:val="00A940EF"/>
    <w:rsid w:val="00A9726D"/>
    <w:rsid w:val="00AE2D36"/>
    <w:rsid w:val="00AE6B44"/>
    <w:rsid w:val="00AF1EDD"/>
    <w:rsid w:val="00AF3E9D"/>
    <w:rsid w:val="00AF4452"/>
    <w:rsid w:val="00AF4CA0"/>
    <w:rsid w:val="00AF6CD2"/>
    <w:rsid w:val="00B01DA6"/>
    <w:rsid w:val="00B038AC"/>
    <w:rsid w:val="00B16458"/>
    <w:rsid w:val="00B17089"/>
    <w:rsid w:val="00B22FDE"/>
    <w:rsid w:val="00B32D4B"/>
    <w:rsid w:val="00B32E35"/>
    <w:rsid w:val="00B402B9"/>
    <w:rsid w:val="00B437D5"/>
    <w:rsid w:val="00B52DB1"/>
    <w:rsid w:val="00B57659"/>
    <w:rsid w:val="00B60D54"/>
    <w:rsid w:val="00B8205C"/>
    <w:rsid w:val="00B85850"/>
    <w:rsid w:val="00B86BCD"/>
    <w:rsid w:val="00B91CA1"/>
    <w:rsid w:val="00B96060"/>
    <w:rsid w:val="00BA3B6D"/>
    <w:rsid w:val="00BA5190"/>
    <w:rsid w:val="00BC232B"/>
    <w:rsid w:val="00BD2533"/>
    <w:rsid w:val="00BD35AE"/>
    <w:rsid w:val="00BE29F0"/>
    <w:rsid w:val="00BE5952"/>
    <w:rsid w:val="00BE6BE6"/>
    <w:rsid w:val="00BE76E7"/>
    <w:rsid w:val="00BF0F10"/>
    <w:rsid w:val="00C0119A"/>
    <w:rsid w:val="00C11F0F"/>
    <w:rsid w:val="00C120D1"/>
    <w:rsid w:val="00C27C1A"/>
    <w:rsid w:val="00C33CE7"/>
    <w:rsid w:val="00C36F18"/>
    <w:rsid w:val="00C40BE4"/>
    <w:rsid w:val="00C41DE3"/>
    <w:rsid w:val="00C470F2"/>
    <w:rsid w:val="00C47206"/>
    <w:rsid w:val="00C50A59"/>
    <w:rsid w:val="00C557F2"/>
    <w:rsid w:val="00C663F3"/>
    <w:rsid w:val="00C66BC3"/>
    <w:rsid w:val="00C74B66"/>
    <w:rsid w:val="00C91328"/>
    <w:rsid w:val="00CA6394"/>
    <w:rsid w:val="00CB70AD"/>
    <w:rsid w:val="00CC326D"/>
    <w:rsid w:val="00CC5183"/>
    <w:rsid w:val="00CD1B92"/>
    <w:rsid w:val="00CF10C5"/>
    <w:rsid w:val="00CF161B"/>
    <w:rsid w:val="00CF667C"/>
    <w:rsid w:val="00D02938"/>
    <w:rsid w:val="00D04F59"/>
    <w:rsid w:val="00D13EBF"/>
    <w:rsid w:val="00D13F65"/>
    <w:rsid w:val="00D21D63"/>
    <w:rsid w:val="00D22C66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2ED"/>
    <w:rsid w:val="00DA0F11"/>
    <w:rsid w:val="00DA580A"/>
    <w:rsid w:val="00DB11BE"/>
    <w:rsid w:val="00DB3EC0"/>
    <w:rsid w:val="00DB4B5B"/>
    <w:rsid w:val="00DC6F05"/>
    <w:rsid w:val="00DC7A7B"/>
    <w:rsid w:val="00DE29C6"/>
    <w:rsid w:val="00DE5028"/>
    <w:rsid w:val="00DF30F1"/>
    <w:rsid w:val="00DF4ED7"/>
    <w:rsid w:val="00DF7BC2"/>
    <w:rsid w:val="00E00ECF"/>
    <w:rsid w:val="00E111C4"/>
    <w:rsid w:val="00E22B7E"/>
    <w:rsid w:val="00E275A7"/>
    <w:rsid w:val="00E3117C"/>
    <w:rsid w:val="00E40C63"/>
    <w:rsid w:val="00E41182"/>
    <w:rsid w:val="00E4361D"/>
    <w:rsid w:val="00E53F3D"/>
    <w:rsid w:val="00E54F17"/>
    <w:rsid w:val="00E63E8E"/>
    <w:rsid w:val="00E65451"/>
    <w:rsid w:val="00E67097"/>
    <w:rsid w:val="00E67DB5"/>
    <w:rsid w:val="00E902EA"/>
    <w:rsid w:val="00E936CA"/>
    <w:rsid w:val="00E96A2B"/>
    <w:rsid w:val="00EA1D05"/>
    <w:rsid w:val="00EA246E"/>
    <w:rsid w:val="00EA27AA"/>
    <w:rsid w:val="00EB1BB8"/>
    <w:rsid w:val="00EB5B19"/>
    <w:rsid w:val="00EC1995"/>
    <w:rsid w:val="00EC4C86"/>
    <w:rsid w:val="00ED0377"/>
    <w:rsid w:val="00ED3661"/>
    <w:rsid w:val="00EE2CA3"/>
    <w:rsid w:val="00EE53F7"/>
    <w:rsid w:val="00EF1B44"/>
    <w:rsid w:val="00F0428C"/>
    <w:rsid w:val="00F11156"/>
    <w:rsid w:val="00F14176"/>
    <w:rsid w:val="00F20F72"/>
    <w:rsid w:val="00F219F1"/>
    <w:rsid w:val="00F24584"/>
    <w:rsid w:val="00F36FA0"/>
    <w:rsid w:val="00F44822"/>
    <w:rsid w:val="00F54E91"/>
    <w:rsid w:val="00F5511B"/>
    <w:rsid w:val="00F66A1F"/>
    <w:rsid w:val="00F77D98"/>
    <w:rsid w:val="00F77DC3"/>
    <w:rsid w:val="00F8062E"/>
    <w:rsid w:val="00F81AE9"/>
    <w:rsid w:val="00F847AE"/>
    <w:rsid w:val="00F848FB"/>
    <w:rsid w:val="00F86468"/>
    <w:rsid w:val="00FA4D66"/>
    <w:rsid w:val="00FB06A1"/>
    <w:rsid w:val="00FB3DCE"/>
    <w:rsid w:val="00FB520E"/>
    <w:rsid w:val="00FD6A00"/>
    <w:rsid w:val="00FE1868"/>
    <w:rsid w:val="00FE2946"/>
    <w:rsid w:val="00FF01AB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2288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2C54C1"/>
    <w:pPr>
      <w:spacing w:after="0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Fuentedeprrafopredeter"/>
    <w:link w:val="LineAmountFormat"/>
    <w:rsid w:val="00FE2946"/>
  </w:style>
  <w:style w:type="paragraph" w:customStyle="1" w:styleId="NoSpacing-Right">
    <w:name w:val="No Spacing - Right"/>
    <w:basedOn w:val="Sinespaciado"/>
    <w:link w:val="NoSpacing-RightChar"/>
    <w:qFormat/>
    <w:rsid w:val="002C54C1"/>
    <w:pPr>
      <w:jc w:val="right"/>
    </w:pPr>
    <w:rPr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54C1"/>
    <w:rPr>
      <w:sz w:val="20"/>
    </w:rPr>
  </w:style>
  <w:style w:type="character" w:customStyle="1" w:styleId="NoSpacing-RightChar">
    <w:name w:val="No Spacing - Right Char"/>
    <w:basedOn w:val="SinespaciadoCar"/>
    <w:link w:val="NoSpacing-Right"/>
    <w:rsid w:val="002C54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F8B5-C099-43E9-9017-EB50C07B889A}"/>
      </w:docPartPr>
      <w:docPartBody>
        <w:p w:rsidR="003E0989" w:rsidRDefault="00EB1A88">
          <w:r w:rsidRPr="001528E7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89581F3972243EA8B1FE16C5C0D4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0F18E-2D04-402A-9105-DF7EB0763995}"/>
      </w:docPartPr>
      <w:docPartBody>
        <w:p w:rsidR="00FC06F9" w:rsidRDefault="005079A0" w:rsidP="005079A0">
          <w:pPr>
            <w:pStyle w:val="189581F3972243EA8B1FE16C5C0D4E86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E581DCF356A4975AA589469CE125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FFE40-7532-4183-B2A2-C239E565B3C8}"/>
      </w:docPartPr>
      <w:docPartBody>
        <w:p w:rsidR="00FC06F9" w:rsidRDefault="005079A0" w:rsidP="005079A0">
          <w:pPr>
            <w:pStyle w:val="1E581DCF356A4975AA589469CE1250B2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4CA79C4E08A431A9C58AEED6C38C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D23CA-6AFE-4D56-A427-1ACEBD158C1A}"/>
      </w:docPartPr>
      <w:docPartBody>
        <w:p w:rsidR="00AA0182" w:rsidRDefault="0039526C" w:rsidP="0039526C">
          <w:pPr>
            <w:pStyle w:val="34CA79C4E08A431A9C58AEED6C38CEA71"/>
          </w:pPr>
          <w:r w:rsidRPr="00DF4ED7">
            <w:rPr>
              <w:rFonts w:ascii="Cambria" w:eastAsia="Cambria" w:hAnsi="Cambria" w:cs="Times New Roman"/>
              <w:color w:val="595959"/>
              <w:kern w:val="20"/>
              <w:sz w:val="20"/>
              <w:szCs w:val="20"/>
            </w:rPr>
            <w:t xml:space="preserve">     </w:t>
          </w:r>
        </w:p>
      </w:docPartBody>
    </w:docPart>
    <w:docPart>
      <w:docPartPr>
        <w:name w:val="ED1E23D82A6B4BBCB020316F16FCA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E2A5B-7E16-4A43-ABE1-79F5941CB540}"/>
      </w:docPartPr>
      <w:docPartBody>
        <w:p w:rsidR="00EE208E" w:rsidRDefault="0039526C" w:rsidP="0039526C">
          <w:pPr>
            <w:pStyle w:val="ED1E23D82A6B4BBCB020316F16FCAFB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07953CD6A384E0DB323283053F87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7D2D-1B83-4BFA-BC89-B7C4621CDC08}"/>
      </w:docPartPr>
      <w:docPartBody>
        <w:p w:rsidR="00EE208E" w:rsidRDefault="0039526C" w:rsidP="0039526C">
          <w:pPr>
            <w:pStyle w:val="507953CD6A384E0DB323283053F87C6E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B95F5B3717E472386AADAB1E000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A22E-C432-4DAA-B6F9-1762FC9EDB17}"/>
      </w:docPartPr>
      <w:docPartBody>
        <w:p w:rsidR="00EE208E" w:rsidRDefault="0039526C" w:rsidP="0039526C">
          <w:pPr>
            <w:pStyle w:val="AB95F5B3717E472386AADAB1E0008C32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EF67729DF584192990CBAEBFB430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70E05-BEEF-431A-AA7B-6FC681D36218}"/>
      </w:docPartPr>
      <w:docPartBody>
        <w:p w:rsidR="00EE208E" w:rsidRDefault="0039526C" w:rsidP="0039526C">
          <w:pPr>
            <w:pStyle w:val="EEF67729DF584192990CBAEBFB430B26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136F64E5644B898F2B989987408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CBB72-1EDF-4DA7-9391-5405F5AF2B5D}"/>
      </w:docPartPr>
      <w:docPartBody>
        <w:p w:rsidR="00EE208E" w:rsidRDefault="0039526C" w:rsidP="0039526C">
          <w:pPr>
            <w:pStyle w:val="5E136F64E5644B898F2B98998740806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68B0EF9031849F39A0BC2C36C00D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D4744-7916-4CAE-B96D-8F0F0CA7D76E}"/>
      </w:docPartPr>
      <w:docPartBody>
        <w:p w:rsidR="00EE208E" w:rsidRDefault="0039526C" w:rsidP="0039526C">
          <w:pPr>
            <w:pStyle w:val="F68B0EF9031849F39A0BC2C36C00D8E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C0AC57F4FD642F2A9553216EC19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557F-27A1-4954-A55E-7C1AEFBA2D0B}"/>
      </w:docPartPr>
      <w:docPartBody>
        <w:p w:rsidR="00EE208E" w:rsidRDefault="0039526C" w:rsidP="0039526C">
          <w:pPr>
            <w:pStyle w:val="0C0AC57F4FD642F2A9553216EC19E31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3110F60F26644B8B04B11BC6E2DE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D410-B0D4-49A5-AAFC-4BD020953A65}"/>
      </w:docPartPr>
      <w:docPartBody>
        <w:p w:rsidR="00EE208E" w:rsidRDefault="0039526C" w:rsidP="0039526C">
          <w:pPr>
            <w:pStyle w:val="53110F60F26644B8B04B11BC6E2DE86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DE0692D26784F079365C8FCE54E4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AEFCD-BF56-4A40-A5E1-D870464C84C6}"/>
      </w:docPartPr>
      <w:docPartBody>
        <w:p w:rsidR="00EE208E" w:rsidRDefault="0039526C" w:rsidP="0039526C">
          <w:pPr>
            <w:pStyle w:val="CDE0692D26784F079365C8FCE54E4F4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E71A6D8BEC343D3A4684E5B1853E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571B3-36BB-4146-A54D-96063E8FCB9B}"/>
      </w:docPartPr>
      <w:docPartBody>
        <w:p w:rsidR="00EE208E" w:rsidRDefault="0039526C" w:rsidP="0039526C">
          <w:pPr>
            <w:pStyle w:val="CE71A6D8BEC343D3A4684E5B1853E009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D842AB6C9DE4723A255C40240BDE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4EEF-F022-4DF8-B532-88BB388EC83D}"/>
      </w:docPartPr>
      <w:docPartBody>
        <w:p w:rsidR="00EE208E" w:rsidRDefault="0039526C" w:rsidP="0039526C">
          <w:pPr>
            <w:pStyle w:val="4D842AB6C9DE4723A255C40240BDE9AF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FF3571A5E924769A558D9F814E63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1DFE-1D2F-4C56-853F-4FD8871570FD}"/>
      </w:docPartPr>
      <w:docPartBody>
        <w:p w:rsidR="00EE208E" w:rsidRDefault="0039526C" w:rsidP="0039526C">
          <w:pPr>
            <w:pStyle w:val="5FF3571A5E924769A558D9F814E6310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5757D14C32475195656F0A0862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0A2-F248-4F7C-BC54-19760ECCC6A8}"/>
      </w:docPartPr>
      <w:docPartBody>
        <w:p w:rsidR="00567066" w:rsidRDefault="008D6192" w:rsidP="008D6192">
          <w:pPr>
            <w:pStyle w:val="E35757D14C32475195656F0A0862E1F3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6605A658AC74F8F991AFFC7228FB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B0774-3623-4E2F-9A75-E0BBA24F7182}"/>
      </w:docPartPr>
      <w:docPartBody>
        <w:p w:rsidR="00567066" w:rsidRDefault="008D6192" w:rsidP="008D6192">
          <w:pPr>
            <w:pStyle w:val="A6605A658AC74F8F991AFFC7228FB968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F5159CF1A40452AA4340DCB4BFE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9B1B-BEE6-4290-9582-8AFF20B45273}"/>
      </w:docPartPr>
      <w:docPartBody>
        <w:p w:rsidR="002E3A73" w:rsidRDefault="000A449C" w:rsidP="000A449C">
          <w:pPr>
            <w:pStyle w:val="DF5159CF1A40452AA4340DCB4BFE9323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B252B82D184426AB23F065E954AC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4BB5-8C4D-43B7-89B6-A180618F7D07}"/>
      </w:docPartPr>
      <w:docPartBody>
        <w:p w:rsidR="002E3A73" w:rsidRDefault="000A449C" w:rsidP="000A449C">
          <w:pPr>
            <w:pStyle w:val="BB252B82D184426AB23F065E954AC282"/>
          </w:pPr>
          <w:r w:rsidRPr="00DF4ED7">
            <w:rPr>
              <w:rFonts w:ascii="Cambria" w:eastAsia="Cambria" w:hAnsi="Cambria" w:cs="Times New Roman"/>
              <w:color w:val="595959"/>
              <w:kern w:val="20"/>
              <w:sz w:val="20"/>
              <w:szCs w:val="20"/>
            </w:rPr>
            <w:t xml:space="preserve">     </w:t>
          </w:r>
        </w:p>
      </w:docPartBody>
    </w:docPart>
    <w:docPart>
      <w:docPartPr>
        <w:name w:val="77B2BA6262FE4F60A6B70F6040F4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88301-2805-4DE3-92C4-AC2543EF14F2}"/>
      </w:docPartPr>
      <w:docPartBody>
        <w:p w:rsidR="002E3A73" w:rsidRDefault="000A449C" w:rsidP="000A449C">
          <w:pPr>
            <w:pStyle w:val="77B2BA6262FE4F60A6B70F6040F4739B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27236"/>
    <w:rsid w:val="00064C70"/>
    <w:rsid w:val="000A0F0E"/>
    <w:rsid w:val="000A449C"/>
    <w:rsid w:val="00181651"/>
    <w:rsid w:val="001D36B1"/>
    <w:rsid w:val="001D5719"/>
    <w:rsid w:val="00237751"/>
    <w:rsid w:val="002A00F8"/>
    <w:rsid w:val="002E3A73"/>
    <w:rsid w:val="00315C59"/>
    <w:rsid w:val="0037542B"/>
    <w:rsid w:val="0039526C"/>
    <w:rsid w:val="003959BC"/>
    <w:rsid w:val="003E0989"/>
    <w:rsid w:val="003E5E12"/>
    <w:rsid w:val="00401A56"/>
    <w:rsid w:val="004056EF"/>
    <w:rsid w:val="00424580"/>
    <w:rsid w:val="005079A0"/>
    <w:rsid w:val="00561536"/>
    <w:rsid w:val="00567066"/>
    <w:rsid w:val="005E1F43"/>
    <w:rsid w:val="00644D40"/>
    <w:rsid w:val="00684CED"/>
    <w:rsid w:val="006F7026"/>
    <w:rsid w:val="00736B5A"/>
    <w:rsid w:val="00782396"/>
    <w:rsid w:val="007E7C13"/>
    <w:rsid w:val="007F0EB0"/>
    <w:rsid w:val="00822FC8"/>
    <w:rsid w:val="008506F4"/>
    <w:rsid w:val="008D2169"/>
    <w:rsid w:val="008D6192"/>
    <w:rsid w:val="008F3546"/>
    <w:rsid w:val="008F553F"/>
    <w:rsid w:val="00922B8F"/>
    <w:rsid w:val="00930109"/>
    <w:rsid w:val="00945794"/>
    <w:rsid w:val="00981D12"/>
    <w:rsid w:val="009831D3"/>
    <w:rsid w:val="009960D5"/>
    <w:rsid w:val="009D03EC"/>
    <w:rsid w:val="00A11D38"/>
    <w:rsid w:val="00A146D4"/>
    <w:rsid w:val="00A50F18"/>
    <w:rsid w:val="00A772AE"/>
    <w:rsid w:val="00AA0182"/>
    <w:rsid w:val="00AA4803"/>
    <w:rsid w:val="00AA7526"/>
    <w:rsid w:val="00AE0358"/>
    <w:rsid w:val="00AE620D"/>
    <w:rsid w:val="00B00C17"/>
    <w:rsid w:val="00B446EC"/>
    <w:rsid w:val="00B83248"/>
    <w:rsid w:val="00BA10F6"/>
    <w:rsid w:val="00BD6094"/>
    <w:rsid w:val="00C34DD4"/>
    <w:rsid w:val="00C50863"/>
    <w:rsid w:val="00C6649A"/>
    <w:rsid w:val="00D06423"/>
    <w:rsid w:val="00D1250B"/>
    <w:rsid w:val="00D22A2E"/>
    <w:rsid w:val="00D439A6"/>
    <w:rsid w:val="00D67D5F"/>
    <w:rsid w:val="00DB3A0C"/>
    <w:rsid w:val="00DC62BA"/>
    <w:rsid w:val="00E22176"/>
    <w:rsid w:val="00E35EDF"/>
    <w:rsid w:val="00E7673F"/>
    <w:rsid w:val="00E836AB"/>
    <w:rsid w:val="00EB1A88"/>
    <w:rsid w:val="00ED68E7"/>
    <w:rsid w:val="00ED7D4C"/>
    <w:rsid w:val="00EE208E"/>
    <w:rsid w:val="00EE2183"/>
    <w:rsid w:val="00EF6DC5"/>
    <w:rsid w:val="00FC06F9"/>
    <w:rsid w:val="00FE1490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449C"/>
  </w:style>
  <w:style w:type="paragraph" w:customStyle="1" w:styleId="189581F3972243EA8B1FE16C5C0D4E86">
    <w:name w:val="189581F3972243EA8B1FE16C5C0D4E86"/>
    <w:rsid w:val="005079A0"/>
  </w:style>
  <w:style w:type="paragraph" w:customStyle="1" w:styleId="1E581DCF356A4975AA589469CE1250B2">
    <w:name w:val="1E581DCF356A4975AA589469CE1250B2"/>
    <w:rsid w:val="005079A0"/>
  </w:style>
  <w:style w:type="paragraph" w:customStyle="1" w:styleId="34CA79C4E08A431A9C58AEED6C38CEA71">
    <w:name w:val="34CA79C4E08A431A9C58AEED6C38CEA71"/>
    <w:rsid w:val="0039526C"/>
    <w:pPr>
      <w:spacing w:after="200" w:line="240" w:lineRule="auto"/>
    </w:pPr>
    <w:rPr>
      <w:rFonts w:eastAsiaTheme="minorHAnsi"/>
    </w:rPr>
  </w:style>
  <w:style w:type="paragraph" w:customStyle="1" w:styleId="ED1E23D82A6B4BBCB020316F16FCAFBF">
    <w:name w:val="ED1E23D82A6B4BBCB020316F16FCAFBF"/>
    <w:rsid w:val="0039526C"/>
  </w:style>
  <w:style w:type="paragraph" w:customStyle="1" w:styleId="507953CD6A384E0DB323283053F87C6E">
    <w:name w:val="507953CD6A384E0DB323283053F87C6E"/>
    <w:rsid w:val="0039526C"/>
  </w:style>
  <w:style w:type="paragraph" w:customStyle="1" w:styleId="AB95F5B3717E472386AADAB1E0008C32">
    <w:name w:val="AB95F5B3717E472386AADAB1E0008C32"/>
    <w:rsid w:val="0039526C"/>
  </w:style>
  <w:style w:type="paragraph" w:customStyle="1" w:styleId="EEF67729DF584192990CBAEBFB430B26">
    <w:name w:val="EEF67729DF584192990CBAEBFB430B26"/>
    <w:rsid w:val="0039526C"/>
  </w:style>
  <w:style w:type="paragraph" w:customStyle="1" w:styleId="5E136F64E5644B898F2B989987408060">
    <w:name w:val="5E136F64E5644B898F2B989987408060"/>
    <w:rsid w:val="0039526C"/>
  </w:style>
  <w:style w:type="paragraph" w:customStyle="1" w:styleId="F68B0EF9031849F39A0BC2C36C00D8E3">
    <w:name w:val="F68B0EF9031849F39A0BC2C36C00D8E3"/>
    <w:rsid w:val="0039526C"/>
  </w:style>
  <w:style w:type="paragraph" w:customStyle="1" w:styleId="0C0AC57F4FD642F2A9553216EC19E316">
    <w:name w:val="0C0AC57F4FD642F2A9553216EC19E316"/>
    <w:rsid w:val="0039526C"/>
  </w:style>
  <w:style w:type="paragraph" w:customStyle="1" w:styleId="53110F60F26644B8B04B11BC6E2DE868">
    <w:name w:val="53110F60F26644B8B04B11BC6E2DE868"/>
    <w:rsid w:val="0039526C"/>
  </w:style>
  <w:style w:type="paragraph" w:customStyle="1" w:styleId="CDE0692D26784F079365C8FCE54E4F49">
    <w:name w:val="CDE0692D26784F079365C8FCE54E4F49"/>
    <w:rsid w:val="0039526C"/>
  </w:style>
  <w:style w:type="paragraph" w:customStyle="1" w:styleId="CE71A6D8BEC343D3A4684E5B1853E009">
    <w:name w:val="CE71A6D8BEC343D3A4684E5B1853E009"/>
    <w:rsid w:val="0039526C"/>
  </w:style>
  <w:style w:type="paragraph" w:customStyle="1" w:styleId="4D842AB6C9DE4723A255C40240BDE9AF">
    <w:name w:val="4D842AB6C9DE4723A255C40240BDE9AF"/>
    <w:rsid w:val="0039526C"/>
  </w:style>
  <w:style w:type="paragraph" w:customStyle="1" w:styleId="5FF3571A5E924769A558D9F814E63104">
    <w:name w:val="5FF3571A5E924769A558D9F814E63104"/>
    <w:rsid w:val="0039526C"/>
  </w:style>
  <w:style w:type="paragraph" w:customStyle="1" w:styleId="E35757D14C32475195656F0A0862E1F3">
    <w:name w:val="E35757D14C32475195656F0A0862E1F3"/>
    <w:rsid w:val="008D6192"/>
  </w:style>
  <w:style w:type="paragraph" w:customStyle="1" w:styleId="A6605A658AC74F8F991AFFC7228FB968">
    <w:name w:val="A6605A658AC74F8F991AFFC7228FB968"/>
    <w:rsid w:val="008D6192"/>
  </w:style>
  <w:style w:type="paragraph" w:customStyle="1" w:styleId="DF5159CF1A40452AA4340DCB4BFE9323">
    <w:name w:val="DF5159CF1A40452AA4340DCB4BFE9323"/>
    <w:rsid w:val="000A449C"/>
  </w:style>
  <w:style w:type="paragraph" w:customStyle="1" w:styleId="BB252B82D184426AB23F065E954AC282">
    <w:name w:val="BB252B82D184426AB23F065E954AC282"/>
    <w:rsid w:val="000A449C"/>
  </w:style>
  <w:style w:type="paragraph" w:customStyle="1" w:styleId="77B2BA6262FE4F60A6B70F6040F4739B">
    <w:name w:val="77B2BA6262FE4F60A6B70F6040F4739B"/>
    <w:rsid w:val="000A4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5FEC-B455-4CA7-BA04-5C230D0B37CF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EEEF77F-3CF4-4AB3-B81F-A64BF2C2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2023-03-20T16:04:00Z</dcterms:created>
  <dcterms:modified xsi:type="dcterms:W3CDTF">2023-12-20T20:49:00Z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cfaeb5b88322cd26935c31b9112308f814d39dc293b0fc1166d5a493a6da8e5f</vt:lpwstr>
  </property>
</Properties>
</file>